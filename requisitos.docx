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8EC" w:rsidRPr="0016586F" w:rsidRDefault="009271E5" w:rsidP="00A638EC">
      <w:pPr>
        <w:pStyle w:val="Subttul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lang w:val="pt-BR"/>
          </w:rPr>
          <w:alias w:val="Versão:"/>
          <w:tag w:val="Versão:"/>
          <w:id w:val="1459911874"/>
          <w:placeholder>
            <w:docPart w:val="3B9146BDEB014C2DB02F8D8FEA3817A4"/>
          </w:placeholder>
          <w:temporary/>
          <w:showingPlcHdr/>
        </w:sdtPr>
        <w:sdtEndPr/>
        <w:sdtContent>
          <w:r w:rsidR="00A638EC" w:rsidRPr="0016586F">
            <w:rPr>
              <w:rFonts w:ascii="Arial" w:hAnsi="Arial" w:cs="Arial"/>
              <w:lang w:val="pt-BR" w:bidi="pt-BR"/>
            </w:rPr>
            <w:t>Versão</w:t>
          </w:r>
        </w:sdtContent>
      </w:sdt>
      <w:r w:rsidR="00A638EC" w:rsidRPr="0016586F">
        <w:rPr>
          <w:rFonts w:ascii="Arial" w:hAnsi="Arial" w:cs="Arial"/>
          <w:lang w:val="pt-BR" w:bidi="pt-BR"/>
        </w:rPr>
        <w:t xml:space="preserve"> </w:t>
      </w:r>
      <w:r w:rsidR="000849E1" w:rsidRPr="0016586F">
        <w:rPr>
          <w:rFonts w:ascii="Arial" w:hAnsi="Arial" w:cs="Arial"/>
          <w:lang w:val="pt-BR" w:bidi="pt-BR"/>
        </w:rPr>
        <w:t>1</w:t>
      </w:r>
      <w:r w:rsidR="000849E1" w:rsidRPr="0016586F">
        <w:rPr>
          <w:rFonts w:ascii="Arial" w:hAnsi="Arial" w:cs="Arial"/>
          <w:lang w:val="pt-BR"/>
        </w:rPr>
        <w:t>.0</w:t>
      </w:r>
    </w:p>
    <w:p w:rsidR="00A638EC" w:rsidRPr="0016586F" w:rsidRDefault="009271E5" w:rsidP="00A638EC">
      <w:pPr>
        <w:pStyle w:val="Subttul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lang w:val="pt-BR"/>
          </w:rPr>
          <w:alias w:val="Insira a data:"/>
          <w:tag w:val="Insira a data:"/>
          <w:id w:val="-664086759"/>
          <w:placeholder>
            <w:docPart w:val="30ADD6EF4CE4411E9DEE86C7C24D34A3"/>
          </w:placeholder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EndPr/>
        <w:sdtContent>
          <w:r w:rsidR="00230DEC">
            <w:rPr>
              <w:rFonts w:ascii="Arial" w:hAnsi="Arial" w:cs="Arial"/>
              <w:lang w:val="pt-BR"/>
            </w:rPr>
            <w:t xml:space="preserve"> </w:t>
          </w:r>
        </w:sdtContent>
      </w:sdt>
    </w:p>
    <w:p w:rsidR="00A638EC" w:rsidRPr="0016586F" w:rsidRDefault="00A638EC" w:rsidP="00A638EC">
      <w:pPr>
        <w:pStyle w:val="Logotipo"/>
        <w:rPr>
          <w:rFonts w:ascii="Arial" w:hAnsi="Arial" w:cs="Arial"/>
          <w:lang w:val="pt-BR"/>
        </w:rPr>
      </w:pPr>
    </w:p>
    <w:sdt>
      <w:sdtPr>
        <w:rPr>
          <w:rFonts w:ascii="Arial" w:hAnsi="Arial" w:cs="Arial"/>
          <w:lang w:val="pt-BR"/>
        </w:rPr>
        <w:alias w:val="Insira o título:"/>
        <w:tag w:val=""/>
        <w:id w:val="390237733"/>
        <w:placeholder>
          <w:docPart w:val="5B615A57605A4CE08DC2B7EC79524B3B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A638EC" w:rsidRPr="0016586F" w:rsidRDefault="000849E1" w:rsidP="00A638EC">
          <w:pPr>
            <w:pStyle w:val="Ttulo"/>
            <w:rPr>
              <w:rFonts w:ascii="Arial" w:hAnsi="Arial" w:cs="Arial"/>
              <w:lang w:val="pt-BR"/>
            </w:rPr>
          </w:pPr>
          <w:r w:rsidRPr="0016586F">
            <w:rPr>
              <w:rFonts w:ascii="Arial" w:hAnsi="Arial" w:cs="Arial"/>
              <w:lang w:val="pt-BR"/>
            </w:rPr>
            <w:t>Documento de requisitos de sistema</w:t>
          </w:r>
        </w:p>
      </w:sdtContent>
    </w:sdt>
    <w:p w:rsidR="00A638EC" w:rsidRPr="0016586F" w:rsidRDefault="00621DB9" w:rsidP="004D5282">
      <w:pPr>
        <w:pStyle w:val="Informaesdeconta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Analista de sistemas</w:t>
      </w:r>
    </w:p>
    <w:p w:rsidR="00A638EC" w:rsidRPr="0016586F" w:rsidRDefault="009271E5" w:rsidP="004D5282">
      <w:pPr>
        <w:pStyle w:val="Informaesdecontat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lang w:val="pt-BR"/>
          </w:rPr>
          <w:alias w:val="Insira o nome da empresa:"/>
          <w:tag w:val=""/>
          <w:id w:val="-874304286"/>
          <w:placeholder>
            <w:docPart w:val="2E34B89482404D0A911F85949F0C209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037347">
            <w:rPr>
              <w:rFonts w:ascii="Arial" w:hAnsi="Arial" w:cs="Arial"/>
              <w:lang w:val="pt-BR"/>
            </w:rPr>
            <w:t>ID Websistemas</w:t>
          </w:r>
        </w:sdtContent>
      </w:sdt>
    </w:p>
    <w:p w:rsidR="00290347" w:rsidRDefault="00621DB9" w:rsidP="00290347">
      <w:pPr>
        <w:pStyle w:val="Informaesdeconta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Av</w:t>
      </w:r>
      <w:r w:rsidR="00D70E27">
        <w:rPr>
          <w:rFonts w:ascii="Arial" w:hAnsi="Arial" w:cs="Arial"/>
          <w:lang w:val="pt-BR"/>
        </w:rPr>
        <w:t xml:space="preserve">ENIDA </w:t>
      </w:r>
      <w:r>
        <w:rPr>
          <w:rFonts w:ascii="Arial" w:hAnsi="Arial" w:cs="Arial"/>
          <w:lang w:val="pt-BR"/>
        </w:rPr>
        <w:t>Alberto bins, 810</w:t>
      </w:r>
    </w:p>
    <w:p w:rsidR="00621DB9" w:rsidRPr="0016586F" w:rsidRDefault="00621DB9" w:rsidP="00290347">
      <w:pPr>
        <w:pStyle w:val="Informaesdeconta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centro – porto alegre</w:t>
      </w:r>
    </w:p>
    <w:sdt>
      <w:sdtPr>
        <w:rPr>
          <w:rFonts w:ascii="Arial" w:hAnsi="Arial" w:cs="Arial"/>
          <w:sz w:val="24"/>
          <w:szCs w:val="24"/>
          <w:lang w:val="pt-BR"/>
        </w:rPr>
        <w:alias w:val="Título:"/>
        <w:tag w:val="Título:"/>
        <w:id w:val="135460442"/>
        <w:placeholder>
          <w:docPart w:val="3C9CBBD290FB44F6B92CA620C30A5B05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2A0044" w:rsidRPr="0016586F" w:rsidRDefault="000849E1" w:rsidP="002A0044">
          <w:pPr>
            <w:pStyle w:val="Ttulo1"/>
            <w:rPr>
              <w:rFonts w:ascii="Arial" w:hAnsi="Arial" w:cs="Arial"/>
              <w:sz w:val="24"/>
              <w:szCs w:val="24"/>
              <w:lang w:val="pt-BR"/>
            </w:rPr>
          </w:pPr>
          <w:r w:rsidRPr="0016586F">
            <w:rPr>
              <w:rFonts w:ascii="Arial" w:hAnsi="Arial" w:cs="Arial"/>
              <w:sz w:val="24"/>
              <w:szCs w:val="24"/>
              <w:lang w:val="pt-BR"/>
            </w:rPr>
            <w:t>Documento de requisitos de sistema</w:t>
          </w:r>
        </w:p>
      </w:sdtContent>
    </w:sdt>
    <w:p w:rsidR="00FC58C2" w:rsidRPr="0016586F" w:rsidRDefault="009271E5">
      <w:pPr>
        <w:pStyle w:val="Ttulo2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lang w:val="pt-BR"/>
          </w:rPr>
          <w:alias w:val="Objetivo:"/>
          <w:tag w:val="Objetivo:"/>
          <w:id w:val="-56092994"/>
          <w:placeholder>
            <w:docPart w:val="D1C36BFD324549BEAB58A6B943F17138"/>
          </w:placeholder>
          <w:temporary/>
          <w:showingPlcHdr/>
        </w:sdtPr>
        <w:sdtEndPr/>
        <w:sdtContent>
          <w:r w:rsidR="00547E56" w:rsidRPr="0016586F">
            <w:rPr>
              <w:rFonts w:ascii="Arial" w:hAnsi="Arial" w:cs="Arial"/>
              <w:lang w:val="pt-BR" w:bidi="pt-BR"/>
            </w:rPr>
            <w:t>Objetivo</w:t>
          </w:r>
        </w:sdtContent>
      </w:sdt>
    </w:p>
    <w:p w:rsidR="00930FE5" w:rsidRDefault="00E5569A" w:rsidP="0016586F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objetivo do projeto é </w:t>
      </w:r>
      <w:r w:rsidR="0016586F" w:rsidRPr="0016586F">
        <w:rPr>
          <w:rFonts w:ascii="Arial" w:hAnsi="Arial" w:cs="Arial"/>
          <w:sz w:val="24"/>
          <w:szCs w:val="24"/>
          <w:lang w:val="pt-BR"/>
        </w:rPr>
        <w:t>desenvolv</w:t>
      </w:r>
      <w:r w:rsidR="00D70E27">
        <w:rPr>
          <w:rFonts w:ascii="Arial" w:hAnsi="Arial" w:cs="Arial"/>
          <w:sz w:val="24"/>
          <w:szCs w:val="24"/>
          <w:lang w:val="pt-BR"/>
        </w:rPr>
        <w:t>er</w:t>
      </w:r>
      <w:r w:rsidR="0016586F" w:rsidRPr="0016586F">
        <w:rPr>
          <w:rFonts w:ascii="Arial" w:hAnsi="Arial" w:cs="Arial"/>
          <w:sz w:val="24"/>
          <w:szCs w:val="24"/>
          <w:lang w:val="pt-BR"/>
        </w:rPr>
        <w:t xml:space="preserve"> um </w:t>
      </w:r>
      <w:r w:rsidR="00840EE9">
        <w:rPr>
          <w:rFonts w:ascii="Arial" w:hAnsi="Arial" w:cs="Arial"/>
          <w:sz w:val="24"/>
          <w:szCs w:val="24"/>
          <w:lang w:val="pt-BR"/>
        </w:rPr>
        <w:t>s</w:t>
      </w:r>
      <w:r w:rsidR="0016586F" w:rsidRPr="0016586F">
        <w:rPr>
          <w:rFonts w:ascii="Arial" w:hAnsi="Arial" w:cs="Arial"/>
          <w:sz w:val="24"/>
          <w:szCs w:val="24"/>
          <w:lang w:val="pt-BR"/>
        </w:rPr>
        <w:t xml:space="preserve">istema de </w:t>
      </w:r>
      <w:r w:rsidR="00840EE9">
        <w:rPr>
          <w:rFonts w:ascii="Arial" w:hAnsi="Arial" w:cs="Arial"/>
          <w:sz w:val="24"/>
          <w:szCs w:val="24"/>
          <w:lang w:val="pt-BR"/>
        </w:rPr>
        <w:t>r</w:t>
      </w:r>
      <w:r w:rsidR="00930FE5">
        <w:rPr>
          <w:rFonts w:ascii="Arial" w:hAnsi="Arial" w:cs="Arial"/>
          <w:sz w:val="24"/>
          <w:szCs w:val="24"/>
          <w:lang w:val="pt-BR"/>
        </w:rPr>
        <w:t xml:space="preserve">otas </w:t>
      </w:r>
      <w:r w:rsidR="00840EE9">
        <w:rPr>
          <w:rFonts w:ascii="Arial" w:hAnsi="Arial" w:cs="Arial"/>
          <w:sz w:val="24"/>
          <w:szCs w:val="24"/>
          <w:lang w:val="pt-BR"/>
        </w:rPr>
        <w:t>t</w:t>
      </w:r>
      <w:r w:rsidR="00930FE5">
        <w:rPr>
          <w:rFonts w:ascii="Arial" w:hAnsi="Arial" w:cs="Arial"/>
          <w:sz w:val="24"/>
          <w:szCs w:val="24"/>
          <w:lang w:val="pt-BR"/>
        </w:rPr>
        <w:t>urísticas</w:t>
      </w:r>
      <w:r w:rsidR="0016586F" w:rsidRPr="0016586F">
        <w:rPr>
          <w:rFonts w:ascii="Arial" w:hAnsi="Arial" w:cs="Arial"/>
          <w:sz w:val="24"/>
          <w:szCs w:val="24"/>
          <w:lang w:val="pt-BR"/>
        </w:rPr>
        <w:t xml:space="preserve"> para a </w:t>
      </w:r>
      <w:r w:rsidR="00930FE5">
        <w:rPr>
          <w:rFonts w:ascii="Arial" w:hAnsi="Arial" w:cs="Arial"/>
          <w:sz w:val="24"/>
          <w:szCs w:val="24"/>
          <w:lang w:val="pt-BR"/>
        </w:rPr>
        <w:t>agência de viagens</w:t>
      </w:r>
      <w:r w:rsidR="0016586F" w:rsidRPr="0016586F">
        <w:rPr>
          <w:rFonts w:ascii="Arial" w:hAnsi="Arial" w:cs="Arial"/>
          <w:sz w:val="24"/>
          <w:szCs w:val="24"/>
          <w:lang w:val="pt-BR"/>
        </w:rPr>
        <w:t xml:space="preserve"> </w:t>
      </w:r>
      <w:r w:rsidR="00930FE5">
        <w:rPr>
          <w:rFonts w:ascii="Arial" w:hAnsi="Arial" w:cs="Arial"/>
          <w:sz w:val="24"/>
          <w:szCs w:val="24"/>
          <w:lang w:val="pt-BR"/>
        </w:rPr>
        <w:t>Destino Certo</w:t>
      </w:r>
      <w:r w:rsidR="00840EE9">
        <w:rPr>
          <w:rFonts w:ascii="Arial" w:hAnsi="Arial" w:cs="Arial"/>
          <w:sz w:val="24"/>
          <w:szCs w:val="24"/>
          <w:lang w:val="pt-BR"/>
        </w:rPr>
        <w:t xml:space="preserve">, permitindo </w:t>
      </w:r>
      <w:r w:rsidR="0016586F" w:rsidRPr="0016586F">
        <w:rPr>
          <w:rFonts w:ascii="Arial" w:hAnsi="Arial" w:cs="Arial"/>
          <w:sz w:val="24"/>
          <w:szCs w:val="24"/>
          <w:lang w:val="pt-BR"/>
        </w:rPr>
        <w:t xml:space="preserve">a divulgação e </w:t>
      </w:r>
      <w:r w:rsidR="00840EE9">
        <w:rPr>
          <w:rFonts w:ascii="Arial" w:hAnsi="Arial" w:cs="Arial"/>
          <w:sz w:val="24"/>
          <w:szCs w:val="24"/>
          <w:lang w:val="pt-BR"/>
        </w:rPr>
        <w:t xml:space="preserve">a </w:t>
      </w:r>
      <w:r w:rsidR="0016586F" w:rsidRPr="0016586F">
        <w:rPr>
          <w:rFonts w:ascii="Arial" w:hAnsi="Arial" w:cs="Arial"/>
          <w:sz w:val="24"/>
          <w:szCs w:val="24"/>
          <w:lang w:val="pt-BR"/>
        </w:rPr>
        <w:t>comercialização d</w:t>
      </w:r>
      <w:r w:rsidR="00930FE5">
        <w:rPr>
          <w:rFonts w:ascii="Arial" w:hAnsi="Arial" w:cs="Arial"/>
          <w:sz w:val="24"/>
          <w:szCs w:val="24"/>
          <w:lang w:val="pt-BR"/>
        </w:rPr>
        <w:t>e</w:t>
      </w:r>
      <w:r w:rsidR="0016586F" w:rsidRPr="0016586F">
        <w:rPr>
          <w:rFonts w:ascii="Arial" w:hAnsi="Arial" w:cs="Arial"/>
          <w:sz w:val="24"/>
          <w:szCs w:val="24"/>
          <w:lang w:val="pt-BR"/>
        </w:rPr>
        <w:t xml:space="preserve"> p</w:t>
      </w:r>
      <w:r w:rsidR="00930FE5">
        <w:rPr>
          <w:rFonts w:ascii="Arial" w:hAnsi="Arial" w:cs="Arial"/>
          <w:sz w:val="24"/>
          <w:szCs w:val="24"/>
          <w:lang w:val="pt-BR"/>
        </w:rPr>
        <w:t>acotes turísticos</w:t>
      </w:r>
      <w:r w:rsidR="0016586F" w:rsidRPr="0016586F">
        <w:rPr>
          <w:rFonts w:ascii="Arial" w:hAnsi="Arial" w:cs="Arial"/>
          <w:sz w:val="24"/>
          <w:szCs w:val="24"/>
          <w:lang w:val="pt-BR"/>
        </w:rPr>
        <w:t xml:space="preserve"> e</w:t>
      </w:r>
      <w:r>
        <w:rPr>
          <w:rFonts w:ascii="Arial" w:hAnsi="Arial" w:cs="Arial"/>
          <w:sz w:val="24"/>
          <w:szCs w:val="24"/>
          <w:lang w:val="pt-BR"/>
        </w:rPr>
        <w:t xml:space="preserve"> de</w:t>
      </w:r>
      <w:r w:rsidR="0016586F" w:rsidRPr="0016586F">
        <w:rPr>
          <w:rFonts w:ascii="Arial" w:hAnsi="Arial" w:cs="Arial"/>
          <w:sz w:val="24"/>
          <w:szCs w:val="24"/>
          <w:lang w:val="pt-BR"/>
        </w:rPr>
        <w:t xml:space="preserve"> serviços prestados pela </w:t>
      </w:r>
      <w:r w:rsidR="00930FE5">
        <w:rPr>
          <w:rFonts w:ascii="Arial" w:hAnsi="Arial" w:cs="Arial"/>
          <w:sz w:val="24"/>
          <w:szCs w:val="24"/>
          <w:lang w:val="pt-BR"/>
        </w:rPr>
        <w:t>agência de viagens</w:t>
      </w:r>
      <w:r w:rsidR="0016586F" w:rsidRPr="0016586F">
        <w:rPr>
          <w:rFonts w:ascii="Arial" w:hAnsi="Arial" w:cs="Arial"/>
          <w:sz w:val="24"/>
          <w:szCs w:val="24"/>
          <w:lang w:val="pt-BR"/>
        </w:rPr>
        <w:t xml:space="preserve">. </w:t>
      </w:r>
    </w:p>
    <w:p w:rsidR="00930FE5" w:rsidRDefault="00930FE5" w:rsidP="0016586F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sistema poderá ser acessado </w:t>
      </w:r>
      <w:r w:rsidR="00840EE9">
        <w:rPr>
          <w:rFonts w:ascii="Arial" w:hAnsi="Arial" w:cs="Arial"/>
          <w:sz w:val="24"/>
          <w:szCs w:val="24"/>
          <w:lang w:val="pt-BR"/>
        </w:rPr>
        <w:t xml:space="preserve">somente </w:t>
      </w:r>
      <w:r>
        <w:rPr>
          <w:rFonts w:ascii="Arial" w:hAnsi="Arial" w:cs="Arial"/>
          <w:sz w:val="24"/>
          <w:szCs w:val="24"/>
          <w:lang w:val="pt-BR"/>
        </w:rPr>
        <w:t xml:space="preserve">por meio de </w:t>
      </w:r>
      <w:r w:rsidRPr="00840EE9">
        <w:rPr>
          <w:rFonts w:ascii="Arial" w:hAnsi="Arial" w:cs="Arial"/>
          <w:i/>
          <w:sz w:val="24"/>
          <w:szCs w:val="24"/>
          <w:lang w:val="pt-BR"/>
        </w:rPr>
        <w:t>log</w:t>
      </w:r>
      <w:r w:rsidR="00840EE9" w:rsidRPr="00840EE9">
        <w:rPr>
          <w:rFonts w:ascii="Arial" w:hAnsi="Arial" w:cs="Arial"/>
          <w:i/>
          <w:sz w:val="24"/>
          <w:szCs w:val="24"/>
          <w:lang w:val="pt-BR"/>
        </w:rPr>
        <w:t xml:space="preserve"> </w:t>
      </w:r>
      <w:r w:rsidRPr="00840EE9">
        <w:rPr>
          <w:rFonts w:ascii="Arial" w:hAnsi="Arial" w:cs="Arial"/>
          <w:i/>
          <w:sz w:val="24"/>
          <w:szCs w:val="24"/>
          <w:lang w:val="pt-BR"/>
        </w:rPr>
        <w:t>in</w:t>
      </w:r>
      <w:r w:rsidR="00D70E27">
        <w:rPr>
          <w:rFonts w:ascii="Arial" w:hAnsi="Arial" w:cs="Arial"/>
          <w:sz w:val="24"/>
          <w:szCs w:val="24"/>
          <w:lang w:val="pt-BR"/>
        </w:rPr>
        <w:t xml:space="preserve"> e senha e haverá</w:t>
      </w:r>
      <w:r>
        <w:rPr>
          <w:rFonts w:ascii="Arial" w:hAnsi="Arial" w:cs="Arial"/>
          <w:sz w:val="24"/>
          <w:szCs w:val="24"/>
          <w:lang w:val="pt-BR"/>
        </w:rPr>
        <w:t xml:space="preserve"> dois tipos de usuários: </w:t>
      </w:r>
      <w:r w:rsidR="00840EE9">
        <w:rPr>
          <w:rFonts w:ascii="Arial" w:hAnsi="Arial" w:cs="Arial"/>
          <w:sz w:val="24"/>
          <w:szCs w:val="24"/>
          <w:lang w:val="pt-BR"/>
        </w:rPr>
        <w:t>a</w:t>
      </w:r>
      <w:r>
        <w:rPr>
          <w:rFonts w:ascii="Arial" w:hAnsi="Arial" w:cs="Arial"/>
          <w:sz w:val="24"/>
          <w:szCs w:val="24"/>
          <w:lang w:val="pt-BR"/>
        </w:rPr>
        <w:t xml:space="preserve">dministrador e </w:t>
      </w:r>
      <w:r w:rsidR="00840EE9">
        <w:rPr>
          <w:rFonts w:ascii="Arial" w:hAnsi="Arial" w:cs="Arial"/>
          <w:sz w:val="24"/>
          <w:szCs w:val="24"/>
          <w:lang w:val="pt-BR"/>
        </w:rPr>
        <w:t>c</w:t>
      </w:r>
      <w:r>
        <w:rPr>
          <w:rFonts w:ascii="Arial" w:hAnsi="Arial" w:cs="Arial"/>
          <w:sz w:val="24"/>
          <w:szCs w:val="24"/>
          <w:lang w:val="pt-BR"/>
        </w:rPr>
        <w:t xml:space="preserve">olaborador. O usuário </w:t>
      </w:r>
      <w:r w:rsidR="00840EE9">
        <w:rPr>
          <w:rFonts w:ascii="Arial" w:hAnsi="Arial" w:cs="Arial"/>
          <w:sz w:val="24"/>
          <w:szCs w:val="24"/>
          <w:lang w:val="pt-BR"/>
        </w:rPr>
        <w:t>a</w:t>
      </w:r>
      <w:r>
        <w:rPr>
          <w:rFonts w:ascii="Arial" w:hAnsi="Arial" w:cs="Arial"/>
          <w:sz w:val="24"/>
          <w:szCs w:val="24"/>
          <w:lang w:val="pt-BR"/>
        </w:rPr>
        <w:t>dministrador poderá criar novos usuários colaboradores</w:t>
      </w:r>
      <w:r w:rsidR="00CE05DA">
        <w:rPr>
          <w:rFonts w:ascii="Arial" w:hAnsi="Arial" w:cs="Arial"/>
          <w:sz w:val="24"/>
          <w:szCs w:val="24"/>
          <w:lang w:val="pt-BR"/>
        </w:rPr>
        <w:t>.</w:t>
      </w:r>
    </w:p>
    <w:p w:rsidR="00CE05DA" w:rsidRDefault="00CE05DA" w:rsidP="0016586F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Os usuários logados, tanto </w:t>
      </w:r>
      <w:r w:rsidR="00840EE9">
        <w:rPr>
          <w:rFonts w:ascii="Arial" w:hAnsi="Arial" w:cs="Arial"/>
          <w:sz w:val="24"/>
          <w:szCs w:val="24"/>
          <w:lang w:val="pt-BR"/>
        </w:rPr>
        <w:t>a</w:t>
      </w:r>
      <w:r>
        <w:rPr>
          <w:rFonts w:ascii="Arial" w:hAnsi="Arial" w:cs="Arial"/>
          <w:sz w:val="24"/>
          <w:szCs w:val="24"/>
          <w:lang w:val="pt-BR"/>
        </w:rPr>
        <w:t xml:space="preserve">dministrador quanto </w:t>
      </w:r>
      <w:r w:rsidR="00840EE9">
        <w:rPr>
          <w:rFonts w:ascii="Arial" w:hAnsi="Arial" w:cs="Arial"/>
          <w:sz w:val="24"/>
          <w:szCs w:val="24"/>
          <w:lang w:val="pt-BR"/>
        </w:rPr>
        <w:t>c</w:t>
      </w:r>
      <w:r>
        <w:rPr>
          <w:rFonts w:ascii="Arial" w:hAnsi="Arial" w:cs="Arial"/>
          <w:sz w:val="24"/>
          <w:szCs w:val="24"/>
          <w:lang w:val="pt-BR"/>
        </w:rPr>
        <w:t>olaborador</w:t>
      </w:r>
      <w:r w:rsidR="00C64F55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poderão realizar o cadastro de </w:t>
      </w:r>
      <w:r w:rsidR="00C64F55">
        <w:rPr>
          <w:rFonts w:ascii="Arial" w:hAnsi="Arial" w:cs="Arial"/>
          <w:sz w:val="24"/>
          <w:szCs w:val="24"/>
          <w:lang w:val="pt-BR"/>
        </w:rPr>
        <w:t>pacotes turísticos</w:t>
      </w:r>
      <w:r>
        <w:rPr>
          <w:rFonts w:ascii="Arial" w:hAnsi="Arial" w:cs="Arial"/>
          <w:sz w:val="24"/>
          <w:szCs w:val="24"/>
          <w:lang w:val="pt-BR"/>
        </w:rPr>
        <w:t xml:space="preserve">, assim como </w:t>
      </w:r>
      <w:r w:rsidR="00C64F55">
        <w:rPr>
          <w:rFonts w:ascii="Arial" w:hAnsi="Arial" w:cs="Arial"/>
          <w:sz w:val="24"/>
          <w:szCs w:val="24"/>
          <w:lang w:val="pt-BR"/>
        </w:rPr>
        <w:t>su</w:t>
      </w:r>
      <w:r>
        <w:rPr>
          <w:rFonts w:ascii="Arial" w:hAnsi="Arial" w:cs="Arial"/>
          <w:sz w:val="24"/>
          <w:szCs w:val="24"/>
          <w:lang w:val="pt-BR"/>
        </w:rPr>
        <w:t>a manutenção por meio de edição e exclusão.</w:t>
      </w:r>
    </w:p>
    <w:p w:rsidR="00CE05DA" w:rsidRDefault="00CE05DA" w:rsidP="0016586F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Por fim, o sistema deverá </w:t>
      </w:r>
      <w:r w:rsidR="00C64F55">
        <w:rPr>
          <w:rFonts w:ascii="Arial" w:hAnsi="Arial" w:cs="Arial"/>
          <w:sz w:val="24"/>
          <w:szCs w:val="24"/>
          <w:lang w:val="pt-BR"/>
        </w:rPr>
        <w:t>contar com</w:t>
      </w:r>
      <w:r>
        <w:rPr>
          <w:rFonts w:ascii="Arial" w:hAnsi="Arial" w:cs="Arial"/>
          <w:sz w:val="24"/>
          <w:szCs w:val="24"/>
          <w:lang w:val="pt-BR"/>
        </w:rPr>
        <w:t xml:space="preserve"> uma página “vitrine”</w:t>
      </w:r>
      <w:r w:rsidR="00C64F55">
        <w:rPr>
          <w:rFonts w:ascii="Arial" w:hAnsi="Arial" w:cs="Arial"/>
          <w:sz w:val="24"/>
          <w:szCs w:val="24"/>
          <w:lang w:val="pt-BR"/>
        </w:rPr>
        <w:t xml:space="preserve">, </w:t>
      </w:r>
      <w:r w:rsidR="00D70E27">
        <w:rPr>
          <w:rFonts w:ascii="Arial" w:hAnsi="Arial" w:cs="Arial"/>
          <w:sz w:val="24"/>
          <w:szCs w:val="24"/>
          <w:lang w:val="pt-BR"/>
        </w:rPr>
        <w:t xml:space="preserve">para </w:t>
      </w:r>
      <w:r w:rsidR="00C64F55">
        <w:rPr>
          <w:rFonts w:ascii="Arial" w:hAnsi="Arial" w:cs="Arial"/>
          <w:sz w:val="24"/>
          <w:szCs w:val="24"/>
          <w:lang w:val="pt-BR"/>
        </w:rPr>
        <w:t>que</w:t>
      </w:r>
      <w:r>
        <w:rPr>
          <w:rFonts w:ascii="Arial" w:hAnsi="Arial" w:cs="Arial"/>
          <w:sz w:val="24"/>
          <w:szCs w:val="24"/>
          <w:lang w:val="pt-BR"/>
        </w:rPr>
        <w:t xml:space="preserve"> clientes da </w:t>
      </w:r>
      <w:r w:rsidR="00C64F55">
        <w:rPr>
          <w:rFonts w:ascii="Arial" w:hAnsi="Arial" w:cs="Arial"/>
          <w:sz w:val="24"/>
          <w:szCs w:val="24"/>
          <w:lang w:val="pt-BR"/>
        </w:rPr>
        <w:t>I</w:t>
      </w:r>
      <w:r>
        <w:rPr>
          <w:rFonts w:ascii="Arial" w:hAnsi="Arial" w:cs="Arial"/>
          <w:sz w:val="24"/>
          <w:szCs w:val="24"/>
          <w:lang w:val="pt-BR"/>
        </w:rPr>
        <w:t xml:space="preserve">nternet </w:t>
      </w:r>
      <w:r w:rsidR="00D70E27">
        <w:rPr>
          <w:rFonts w:ascii="Arial" w:hAnsi="Arial" w:cs="Arial"/>
          <w:sz w:val="24"/>
          <w:szCs w:val="24"/>
          <w:lang w:val="pt-BR"/>
        </w:rPr>
        <w:t>tenham acesso a</w:t>
      </w:r>
      <w:r>
        <w:rPr>
          <w:rFonts w:ascii="Arial" w:hAnsi="Arial" w:cs="Arial"/>
          <w:sz w:val="24"/>
          <w:szCs w:val="24"/>
          <w:lang w:val="pt-BR"/>
        </w:rPr>
        <w:t>os pacotes turísticos cadastrados.</w:t>
      </w:r>
    </w:p>
    <w:p w:rsidR="0016586F" w:rsidRPr="0016586F" w:rsidRDefault="0016586F" w:rsidP="0016586F">
      <w:pPr>
        <w:pStyle w:val="Ttulo2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relação de objetivos</w:t>
      </w:r>
    </w:p>
    <w:p w:rsidR="0016586F" w:rsidRDefault="00D70E27" w:rsidP="001658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BR"/>
        </w:rPr>
        <w:t>Especificamente, o</w:t>
      </w:r>
      <w:r w:rsidR="0016586F" w:rsidRPr="0085043C">
        <w:rPr>
          <w:rFonts w:ascii="Arial" w:hAnsi="Arial" w:cs="Arial"/>
          <w:sz w:val="24"/>
          <w:szCs w:val="24"/>
        </w:rPr>
        <w:t xml:space="preserve">s objetivos do sistema </w:t>
      </w:r>
      <w:r w:rsidR="0016586F" w:rsidRPr="00C64F55">
        <w:rPr>
          <w:rFonts w:ascii="Arial" w:hAnsi="Arial" w:cs="Arial"/>
          <w:i/>
          <w:sz w:val="24"/>
          <w:szCs w:val="24"/>
        </w:rPr>
        <w:t>web</w:t>
      </w:r>
      <w:r w:rsidR="0016586F" w:rsidRPr="008504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são</w:t>
      </w:r>
      <w:r w:rsidR="0016586F" w:rsidRPr="0085043C">
        <w:rPr>
          <w:rFonts w:ascii="Arial" w:hAnsi="Arial" w:cs="Arial"/>
          <w:sz w:val="24"/>
          <w:szCs w:val="24"/>
        </w:rPr>
        <w:t>:</w:t>
      </w:r>
    </w:p>
    <w:p w:rsidR="00D70E27" w:rsidRPr="0085043C" w:rsidRDefault="00D70E27" w:rsidP="0016586F">
      <w:pPr>
        <w:jc w:val="both"/>
        <w:rPr>
          <w:rFonts w:ascii="Arial" w:hAnsi="Arial" w:cs="Arial"/>
          <w:sz w:val="24"/>
          <w:szCs w:val="24"/>
        </w:rPr>
      </w:pPr>
    </w:p>
    <w:p w:rsidR="0016586F" w:rsidRPr="0085043C" w:rsidRDefault="0016586F" w:rsidP="0016586F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85043C">
        <w:rPr>
          <w:rFonts w:ascii="Arial" w:hAnsi="Arial" w:cs="Arial"/>
          <w:sz w:val="24"/>
          <w:szCs w:val="24"/>
        </w:rPr>
        <w:t xml:space="preserve">Divulgar a empresa na </w:t>
      </w:r>
      <w:r w:rsidRPr="00C64F55">
        <w:rPr>
          <w:rFonts w:ascii="Arial" w:hAnsi="Arial" w:cs="Arial"/>
          <w:sz w:val="24"/>
          <w:szCs w:val="24"/>
        </w:rPr>
        <w:t>Internet</w:t>
      </w:r>
    </w:p>
    <w:p w:rsidR="0016586F" w:rsidRPr="0085043C" w:rsidRDefault="0016586F" w:rsidP="0016586F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85043C">
        <w:rPr>
          <w:rFonts w:ascii="Arial" w:hAnsi="Arial" w:cs="Arial"/>
          <w:sz w:val="24"/>
          <w:szCs w:val="24"/>
        </w:rPr>
        <w:t>Pro</w:t>
      </w:r>
      <w:r w:rsidR="00C64F55">
        <w:rPr>
          <w:rFonts w:ascii="Arial" w:hAnsi="Arial" w:cs="Arial"/>
          <w:sz w:val="24"/>
          <w:szCs w:val="24"/>
        </w:rPr>
        <w:t>spectar e intensificar clientes</w:t>
      </w:r>
    </w:p>
    <w:p w:rsidR="0016586F" w:rsidRPr="0085043C" w:rsidRDefault="0016586F" w:rsidP="0016586F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85043C">
        <w:rPr>
          <w:rFonts w:ascii="Arial" w:hAnsi="Arial" w:cs="Arial"/>
          <w:sz w:val="24"/>
          <w:szCs w:val="24"/>
        </w:rPr>
        <w:t xml:space="preserve">Permitir </w:t>
      </w:r>
      <w:r w:rsidR="00CE05DA">
        <w:rPr>
          <w:rFonts w:ascii="Arial" w:hAnsi="Arial" w:cs="Arial"/>
          <w:sz w:val="24"/>
          <w:szCs w:val="24"/>
        </w:rPr>
        <w:t>a divulgação de pacotes turísticos</w:t>
      </w:r>
    </w:p>
    <w:p w:rsidR="0016586F" w:rsidRPr="0085043C" w:rsidRDefault="00CE05DA" w:rsidP="0016586F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a gestão das ofertas de viagens da </w:t>
      </w:r>
      <w:r w:rsidR="00D70E27">
        <w:rPr>
          <w:rFonts w:ascii="Arial" w:hAnsi="Arial" w:cs="Arial"/>
          <w:sz w:val="24"/>
          <w:szCs w:val="24"/>
        </w:rPr>
        <w:t>agência</w:t>
      </w:r>
    </w:p>
    <w:p w:rsidR="00FC58C2" w:rsidRPr="0016586F" w:rsidRDefault="0016586F">
      <w:pPr>
        <w:pStyle w:val="Ttulo2"/>
        <w:rPr>
          <w:rFonts w:ascii="Arial" w:hAnsi="Arial" w:cs="Arial"/>
          <w:lang w:val="pt-BR"/>
        </w:rPr>
      </w:pPr>
      <w:r w:rsidRPr="0016586F">
        <w:rPr>
          <w:rFonts w:ascii="Arial" w:hAnsi="Arial" w:cs="Arial"/>
          <w:lang w:val="pt-BR"/>
        </w:rPr>
        <w:t>Público</w:t>
      </w:r>
      <w:r w:rsidR="00773747">
        <w:rPr>
          <w:rFonts w:ascii="Arial" w:hAnsi="Arial" w:cs="Arial"/>
          <w:lang w:val="pt-BR"/>
        </w:rPr>
        <w:t>-</w:t>
      </w:r>
      <w:r w:rsidRPr="0016586F">
        <w:rPr>
          <w:rFonts w:ascii="Arial" w:hAnsi="Arial" w:cs="Arial"/>
          <w:lang w:val="pt-BR"/>
        </w:rPr>
        <w:t>alvo</w:t>
      </w:r>
    </w:p>
    <w:p w:rsidR="00FC58C2" w:rsidRDefault="00D70E27" w:rsidP="0016586F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público-alvo abrange p</w:t>
      </w:r>
      <w:r w:rsidR="0016586F" w:rsidRPr="0016586F">
        <w:rPr>
          <w:rFonts w:ascii="Arial" w:hAnsi="Arial" w:cs="Arial"/>
          <w:sz w:val="24"/>
          <w:szCs w:val="24"/>
          <w:lang w:val="pt-BR"/>
        </w:rPr>
        <w:t>essoas de diferentes idades</w:t>
      </w:r>
      <w:r w:rsidR="00CE05DA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como</w:t>
      </w:r>
      <w:r w:rsidR="00CE05DA">
        <w:rPr>
          <w:rFonts w:ascii="Arial" w:hAnsi="Arial" w:cs="Arial"/>
          <w:sz w:val="24"/>
          <w:szCs w:val="24"/>
          <w:lang w:val="pt-BR"/>
        </w:rPr>
        <w:t xml:space="preserve"> casais em lua de mel, intercambistas e todo aquele que </w:t>
      </w:r>
      <w:r w:rsidR="00C64F55">
        <w:rPr>
          <w:rFonts w:ascii="Arial" w:hAnsi="Arial" w:cs="Arial"/>
          <w:sz w:val="24"/>
          <w:szCs w:val="24"/>
          <w:lang w:val="pt-BR"/>
        </w:rPr>
        <w:t>tem</w:t>
      </w:r>
      <w:r w:rsidR="00CE05DA">
        <w:rPr>
          <w:rFonts w:ascii="Arial" w:hAnsi="Arial" w:cs="Arial"/>
          <w:sz w:val="24"/>
          <w:szCs w:val="24"/>
          <w:lang w:val="pt-BR"/>
        </w:rPr>
        <w:t xml:space="preserve"> motivações para viajar</w:t>
      </w:r>
      <w:r w:rsidR="0016586F" w:rsidRPr="0016586F">
        <w:rPr>
          <w:rFonts w:ascii="Arial" w:hAnsi="Arial" w:cs="Arial"/>
          <w:sz w:val="24"/>
          <w:szCs w:val="24"/>
          <w:lang w:val="pt-BR"/>
        </w:rPr>
        <w:t>.</w:t>
      </w:r>
    </w:p>
    <w:p w:rsidR="0016586F" w:rsidRPr="0016586F" w:rsidRDefault="0016586F" w:rsidP="0016586F">
      <w:pPr>
        <w:pStyle w:val="Ttulo2"/>
        <w:rPr>
          <w:rFonts w:ascii="Arial" w:hAnsi="Arial" w:cs="Arial"/>
          <w:lang w:val="pt-BR"/>
        </w:rPr>
      </w:pPr>
      <w:r w:rsidRPr="00773747">
        <w:rPr>
          <w:rFonts w:ascii="Arial" w:hAnsi="Arial" w:cs="Arial"/>
          <w:i/>
          <w:lang w:val="pt-BR"/>
        </w:rPr>
        <w:t>design</w:t>
      </w:r>
      <w:r>
        <w:rPr>
          <w:rFonts w:ascii="Arial" w:hAnsi="Arial" w:cs="Arial"/>
          <w:lang w:val="pt-BR"/>
        </w:rPr>
        <w:t xml:space="preserve"> visual</w:t>
      </w:r>
    </w:p>
    <w:p w:rsidR="0016586F" w:rsidRPr="0016586F" w:rsidRDefault="00D70E27" w:rsidP="0016586F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Na aplicação, d</w:t>
      </w:r>
      <w:r w:rsidR="0016586F" w:rsidRPr="0016586F">
        <w:rPr>
          <w:rFonts w:ascii="Arial" w:hAnsi="Arial" w:cs="Arial"/>
          <w:sz w:val="24"/>
          <w:szCs w:val="24"/>
          <w:lang w:val="pt-BR"/>
        </w:rPr>
        <w:t xml:space="preserve">everá ser utilizado </w:t>
      </w:r>
      <w:r w:rsidR="0016586F" w:rsidRPr="00C64F55">
        <w:rPr>
          <w:rFonts w:ascii="Arial" w:hAnsi="Arial" w:cs="Arial"/>
          <w:i/>
          <w:sz w:val="24"/>
          <w:szCs w:val="24"/>
          <w:lang w:val="pt-BR"/>
        </w:rPr>
        <w:t>design</w:t>
      </w:r>
      <w:r>
        <w:rPr>
          <w:rFonts w:ascii="Arial" w:hAnsi="Arial" w:cs="Arial"/>
          <w:sz w:val="24"/>
          <w:szCs w:val="24"/>
          <w:lang w:val="pt-BR"/>
        </w:rPr>
        <w:t xml:space="preserve"> moderno, com base nas </w:t>
      </w:r>
      <w:r w:rsidR="0016586F" w:rsidRPr="0016586F">
        <w:rPr>
          <w:rFonts w:ascii="Arial" w:hAnsi="Arial" w:cs="Arial"/>
          <w:sz w:val="24"/>
          <w:szCs w:val="24"/>
          <w:lang w:val="pt-BR"/>
        </w:rPr>
        <w:t xml:space="preserve">tendências tecnológicas atuais e </w:t>
      </w:r>
      <w:r>
        <w:rPr>
          <w:rFonts w:ascii="Arial" w:hAnsi="Arial" w:cs="Arial"/>
          <w:sz w:val="24"/>
          <w:szCs w:val="24"/>
          <w:lang w:val="pt-BR"/>
        </w:rPr>
        <w:t xml:space="preserve">nas </w:t>
      </w:r>
      <w:r w:rsidR="0016586F" w:rsidRPr="0016586F">
        <w:rPr>
          <w:rFonts w:ascii="Arial" w:hAnsi="Arial" w:cs="Arial"/>
          <w:sz w:val="24"/>
          <w:szCs w:val="24"/>
          <w:lang w:val="pt-BR"/>
        </w:rPr>
        <w:t>características visuais da empresa</w:t>
      </w:r>
      <w:r w:rsidR="0016586F">
        <w:rPr>
          <w:rFonts w:ascii="Arial" w:hAnsi="Arial" w:cs="Arial"/>
          <w:sz w:val="24"/>
          <w:szCs w:val="24"/>
          <w:lang w:val="pt-BR"/>
        </w:rPr>
        <w:t>.</w:t>
      </w:r>
    </w:p>
    <w:p w:rsidR="0016586F" w:rsidRPr="0016586F" w:rsidRDefault="0016586F" w:rsidP="0016586F">
      <w:pPr>
        <w:pStyle w:val="Ttulo2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restrições de implementação</w:t>
      </w:r>
    </w:p>
    <w:p w:rsidR="0016586F" w:rsidRDefault="0016586F" w:rsidP="001658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Deverá ser utilizada plataforma moderna e que não restrinja a implantação do sistema a </w:t>
      </w:r>
      <w:r w:rsidRPr="00C64F55">
        <w:rPr>
          <w:rFonts w:ascii="Arial" w:hAnsi="Arial" w:cs="Arial"/>
          <w:i/>
          <w:sz w:val="24"/>
          <w:szCs w:val="24"/>
        </w:rPr>
        <w:t>hardwares</w:t>
      </w:r>
      <w:r>
        <w:rPr>
          <w:rFonts w:ascii="Arial" w:hAnsi="Arial" w:cs="Arial"/>
          <w:sz w:val="24"/>
          <w:szCs w:val="24"/>
        </w:rPr>
        <w:t xml:space="preserve"> e/ou </w:t>
      </w:r>
      <w:r w:rsidR="00C64F5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istemas </w:t>
      </w:r>
      <w:r w:rsidR="00C64F5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peracionais proprietários e que permita</w:t>
      </w:r>
      <w:r w:rsidR="00C64F55">
        <w:rPr>
          <w:rFonts w:ascii="Arial" w:hAnsi="Arial" w:cs="Arial"/>
          <w:sz w:val="24"/>
          <w:szCs w:val="24"/>
        </w:rPr>
        <w:t>m</w:t>
      </w:r>
      <w:r w:rsidR="00D70E27">
        <w:rPr>
          <w:rFonts w:ascii="Arial" w:hAnsi="Arial" w:cs="Arial"/>
          <w:sz w:val="24"/>
          <w:szCs w:val="24"/>
        </w:rPr>
        <w:t xml:space="preserve"> o re</w:t>
      </w:r>
      <w:r>
        <w:rPr>
          <w:rFonts w:ascii="Arial" w:hAnsi="Arial" w:cs="Arial"/>
          <w:sz w:val="24"/>
          <w:szCs w:val="24"/>
        </w:rPr>
        <w:t>aproveitamento do código em projetos futuros.</w:t>
      </w:r>
    </w:p>
    <w:p w:rsidR="0016586F" w:rsidRPr="00BC14AC" w:rsidRDefault="0016586F" w:rsidP="0016586F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interface do aplicativo deverá ser o </w:t>
      </w:r>
      <w:r>
        <w:rPr>
          <w:rFonts w:ascii="Arial" w:hAnsi="Arial" w:cs="Arial"/>
          <w:i/>
          <w:sz w:val="24"/>
          <w:szCs w:val="24"/>
        </w:rPr>
        <w:t>browser</w:t>
      </w:r>
      <w:r w:rsidR="00983498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qualquer navegador que o usuário utiliz</w:t>
      </w:r>
      <w:r w:rsidR="0007112D">
        <w:rPr>
          <w:rFonts w:ascii="Arial" w:hAnsi="Arial" w:cs="Arial"/>
          <w:sz w:val="24"/>
          <w:szCs w:val="24"/>
        </w:rPr>
        <w:t>e</w:t>
      </w:r>
      <w:r w:rsidR="0098349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i/>
          <w:sz w:val="24"/>
          <w:szCs w:val="24"/>
        </w:rPr>
        <w:t>.</w:t>
      </w:r>
    </w:p>
    <w:p w:rsidR="0016586F" w:rsidRPr="0016586F" w:rsidRDefault="0016586F" w:rsidP="0016586F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16586F" w:rsidRDefault="0016586F">
      <w:pPr>
        <w:rPr>
          <w:rFonts w:ascii="Arial" w:hAnsi="Arial" w:cs="Arial"/>
          <w:sz w:val="24"/>
          <w:szCs w:val="24"/>
          <w:lang w:val="pt-BR"/>
        </w:rPr>
      </w:pPr>
    </w:p>
    <w:p w:rsidR="0016586F" w:rsidRPr="0016586F" w:rsidRDefault="0016586F">
      <w:pPr>
        <w:rPr>
          <w:rFonts w:ascii="Arial" w:hAnsi="Arial" w:cs="Arial"/>
          <w:sz w:val="24"/>
          <w:szCs w:val="24"/>
          <w:lang w:val="pt-BR"/>
        </w:rPr>
      </w:pPr>
    </w:p>
    <w:p w:rsidR="00FC58C2" w:rsidRPr="0016586F" w:rsidRDefault="0016586F" w:rsidP="007D770B">
      <w:pPr>
        <w:pStyle w:val="Ttulo2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requisitos funcionais</w:t>
      </w:r>
    </w:p>
    <w:p w:rsidR="00066A2B" w:rsidRPr="0016586F" w:rsidRDefault="00066A2B" w:rsidP="00066A2B">
      <w:pPr>
        <w:pStyle w:val="Ttulo3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 w:rsidR="00E5569A">
        <w:rPr>
          <w:rFonts w:ascii="Arial" w:hAnsi="Arial" w:cs="Arial"/>
          <w:caps w:val="0"/>
          <w:lang w:val="pt-BR"/>
        </w:rPr>
        <w:t>Para o usuário final, o sistema deverá:</w:t>
      </w:r>
    </w:p>
    <w:tbl>
      <w:tblPr>
        <w:tblStyle w:val="GridTable1LightAccent2"/>
        <w:tblW w:w="4478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Plano de projeto"/>
      </w:tblPr>
      <w:tblGrid>
        <w:gridCol w:w="1562"/>
        <w:gridCol w:w="6526"/>
      </w:tblGrid>
      <w:tr w:rsidR="0016586F" w:rsidRPr="0016586F" w:rsidTr="00066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560" w:type="dxa"/>
            <w:tcBorders>
              <w:top w:val="nil"/>
              <w:left w:val="nil"/>
            </w:tcBorders>
            <w:vAlign w:val="bottom"/>
          </w:tcPr>
          <w:p w:rsidR="0016586F" w:rsidRPr="0016586F" w:rsidRDefault="0016586F" w:rsidP="0016586F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ID</w:t>
            </w:r>
          </w:p>
        </w:tc>
        <w:tc>
          <w:tcPr>
            <w:tcW w:w="6519" w:type="dxa"/>
            <w:tcBorders>
              <w:top w:val="nil"/>
            </w:tcBorders>
            <w:vAlign w:val="bottom"/>
          </w:tcPr>
          <w:p w:rsidR="0016586F" w:rsidRPr="0016586F" w:rsidRDefault="00066A2B" w:rsidP="00066A2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REQUISITO</w:t>
            </w:r>
          </w:p>
        </w:tc>
      </w:tr>
      <w:tr w:rsidR="0016586F" w:rsidRPr="0016586F" w:rsidTr="00066A2B">
        <w:trPr>
          <w:jc w:val="center"/>
        </w:trPr>
        <w:tc>
          <w:tcPr>
            <w:tcW w:w="1560" w:type="dxa"/>
            <w:tcBorders>
              <w:left w:val="nil"/>
            </w:tcBorders>
          </w:tcPr>
          <w:p w:rsidR="0016586F" w:rsidRPr="0016586F" w:rsidRDefault="0016586F" w:rsidP="0016586F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RE-01</w:t>
            </w:r>
          </w:p>
        </w:tc>
        <w:tc>
          <w:tcPr>
            <w:tcW w:w="6519" w:type="dxa"/>
          </w:tcPr>
          <w:p w:rsidR="0016586F" w:rsidRPr="0016586F" w:rsidRDefault="00AE0CB9" w:rsidP="00F924E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043C">
              <w:rPr>
                <w:rFonts w:ascii="Arial" w:hAnsi="Arial" w:cs="Arial"/>
                <w:sz w:val="24"/>
                <w:szCs w:val="24"/>
              </w:rPr>
              <w:t xml:space="preserve">Apresentar </w:t>
            </w:r>
            <w:r w:rsidR="00F924EB">
              <w:rPr>
                <w:rFonts w:ascii="Arial" w:hAnsi="Arial" w:cs="Arial"/>
                <w:sz w:val="24"/>
                <w:szCs w:val="24"/>
              </w:rPr>
              <w:t>pacotes turísticos cadastrados em uma página “vitrine”</w:t>
            </w:r>
          </w:p>
        </w:tc>
      </w:tr>
      <w:tr w:rsidR="00AE0CB9" w:rsidRPr="0016586F" w:rsidTr="00066A2B">
        <w:trPr>
          <w:jc w:val="center"/>
        </w:trPr>
        <w:tc>
          <w:tcPr>
            <w:tcW w:w="1560" w:type="dxa"/>
            <w:tcBorders>
              <w:left w:val="nil"/>
            </w:tcBorders>
          </w:tcPr>
          <w:p w:rsidR="00AE0CB9" w:rsidRDefault="00AE0CB9" w:rsidP="00F924E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RE-0</w:t>
            </w:r>
            <w:r w:rsidR="00F924EB">
              <w:rPr>
                <w:rFonts w:ascii="Arial" w:hAnsi="Arial" w:cs="Arial"/>
                <w:sz w:val="24"/>
                <w:szCs w:val="24"/>
                <w:lang w:val="pt-BR"/>
              </w:rPr>
              <w:t>2</w:t>
            </w:r>
          </w:p>
        </w:tc>
        <w:tc>
          <w:tcPr>
            <w:tcW w:w="6519" w:type="dxa"/>
          </w:tcPr>
          <w:p w:rsidR="00AE0CB9" w:rsidRDefault="00E5569A" w:rsidP="00D70E27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Fornecer</w:t>
            </w:r>
            <w:r w:rsidR="00AE0CB9">
              <w:rPr>
                <w:rFonts w:ascii="Arial" w:hAnsi="Arial" w:cs="Arial"/>
                <w:sz w:val="24"/>
                <w:szCs w:val="24"/>
                <w:lang w:val="pt-BR"/>
              </w:rPr>
              <w:t xml:space="preserve"> informações sobre a empresa</w:t>
            </w:r>
            <w:r w:rsidR="00D70E27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="00AE0CB9">
              <w:rPr>
                <w:rFonts w:ascii="Arial" w:hAnsi="Arial" w:cs="Arial"/>
                <w:sz w:val="24"/>
                <w:szCs w:val="24"/>
                <w:lang w:val="pt-BR"/>
              </w:rPr>
              <w:t>(</w:t>
            </w:r>
            <w:r w:rsidR="00D70E27">
              <w:rPr>
                <w:rFonts w:ascii="Arial" w:hAnsi="Arial" w:cs="Arial"/>
                <w:sz w:val="24"/>
                <w:szCs w:val="24"/>
                <w:lang w:val="pt-BR"/>
              </w:rPr>
              <w:t>q</w:t>
            </w:r>
            <w:r w:rsidR="00AE0CB9">
              <w:rPr>
                <w:rFonts w:ascii="Arial" w:hAnsi="Arial" w:cs="Arial"/>
                <w:sz w:val="24"/>
                <w:szCs w:val="24"/>
                <w:lang w:val="pt-BR"/>
              </w:rPr>
              <w:t xml:space="preserve">uem </w:t>
            </w:r>
            <w:r w:rsidR="00AA638C">
              <w:rPr>
                <w:rFonts w:ascii="Arial" w:hAnsi="Arial" w:cs="Arial"/>
                <w:sz w:val="24"/>
                <w:szCs w:val="24"/>
                <w:lang w:val="pt-BR"/>
              </w:rPr>
              <w:t>s</w:t>
            </w:r>
            <w:r w:rsidR="00AE0CB9">
              <w:rPr>
                <w:rFonts w:ascii="Arial" w:hAnsi="Arial" w:cs="Arial"/>
                <w:sz w:val="24"/>
                <w:szCs w:val="24"/>
                <w:lang w:val="pt-BR"/>
              </w:rPr>
              <w:t>omos)</w:t>
            </w:r>
          </w:p>
        </w:tc>
      </w:tr>
      <w:tr w:rsidR="00AE0CB9" w:rsidRPr="0016586F" w:rsidTr="00066A2B">
        <w:trPr>
          <w:jc w:val="center"/>
        </w:trPr>
        <w:tc>
          <w:tcPr>
            <w:tcW w:w="1560" w:type="dxa"/>
            <w:tcBorders>
              <w:left w:val="nil"/>
            </w:tcBorders>
          </w:tcPr>
          <w:p w:rsidR="00AE0CB9" w:rsidRDefault="00AE0CB9" w:rsidP="00F924E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RE-0</w:t>
            </w:r>
            <w:r w:rsidR="00F924EB">
              <w:rPr>
                <w:rFonts w:ascii="Arial" w:hAnsi="Arial" w:cs="Arial"/>
                <w:sz w:val="24"/>
                <w:szCs w:val="24"/>
                <w:lang w:val="pt-BR"/>
              </w:rPr>
              <w:t>3</w:t>
            </w:r>
          </w:p>
        </w:tc>
        <w:tc>
          <w:tcPr>
            <w:tcW w:w="6519" w:type="dxa"/>
          </w:tcPr>
          <w:p w:rsidR="00AE0CB9" w:rsidRDefault="00E5569A" w:rsidP="00AA638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Informar</w:t>
            </w:r>
            <w:r w:rsidR="00066A2B">
              <w:rPr>
                <w:rFonts w:ascii="Arial" w:hAnsi="Arial" w:cs="Arial"/>
                <w:sz w:val="24"/>
                <w:szCs w:val="24"/>
                <w:lang w:val="pt-BR"/>
              </w:rPr>
              <w:t xml:space="preserve"> m</w:t>
            </w:r>
            <w:r w:rsidR="00D70E27">
              <w:rPr>
                <w:rFonts w:ascii="Arial" w:hAnsi="Arial" w:cs="Arial"/>
                <w:sz w:val="24"/>
                <w:szCs w:val="24"/>
                <w:lang w:val="pt-BR"/>
              </w:rPr>
              <w:t>eios de contato com a empresa (f</w:t>
            </w:r>
            <w:r w:rsidR="00066A2B">
              <w:rPr>
                <w:rFonts w:ascii="Arial" w:hAnsi="Arial" w:cs="Arial"/>
                <w:sz w:val="24"/>
                <w:szCs w:val="24"/>
                <w:lang w:val="pt-BR"/>
              </w:rPr>
              <w:t xml:space="preserve">ale </w:t>
            </w:r>
            <w:r w:rsidR="00AA638C">
              <w:rPr>
                <w:rFonts w:ascii="Arial" w:hAnsi="Arial" w:cs="Arial"/>
                <w:sz w:val="24"/>
                <w:szCs w:val="24"/>
                <w:lang w:val="pt-BR"/>
              </w:rPr>
              <w:t>c</w:t>
            </w:r>
            <w:r w:rsidR="00D70E27">
              <w:rPr>
                <w:rFonts w:ascii="Arial" w:hAnsi="Arial" w:cs="Arial"/>
                <w:sz w:val="24"/>
                <w:szCs w:val="24"/>
                <w:lang w:val="pt-BR"/>
              </w:rPr>
              <w:t>onosco)</w:t>
            </w:r>
          </w:p>
        </w:tc>
      </w:tr>
    </w:tbl>
    <w:p w:rsidR="00FC58C2" w:rsidRPr="0016586F" w:rsidRDefault="00D70E27">
      <w:pPr>
        <w:pStyle w:val="Ttulo3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</w:t>
      </w:r>
      <w:r>
        <w:rPr>
          <w:rFonts w:ascii="Arial" w:hAnsi="Arial" w:cs="Arial"/>
          <w:caps w:val="0"/>
          <w:lang w:val="pt-BR"/>
        </w:rPr>
        <w:t>sistema deve permitir aos usuários administradores:</w:t>
      </w:r>
    </w:p>
    <w:tbl>
      <w:tblPr>
        <w:tblStyle w:val="GridTable1LightAccent2"/>
        <w:tblW w:w="4478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Plano de projeto"/>
      </w:tblPr>
      <w:tblGrid>
        <w:gridCol w:w="1562"/>
        <w:gridCol w:w="6526"/>
      </w:tblGrid>
      <w:tr w:rsidR="00066A2B" w:rsidRPr="0016586F" w:rsidTr="001952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560" w:type="dxa"/>
            <w:tcBorders>
              <w:top w:val="nil"/>
              <w:left w:val="nil"/>
            </w:tcBorders>
            <w:vAlign w:val="bottom"/>
          </w:tcPr>
          <w:p w:rsidR="00066A2B" w:rsidRPr="0016586F" w:rsidRDefault="00066A2B" w:rsidP="0019529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ID</w:t>
            </w:r>
          </w:p>
        </w:tc>
        <w:tc>
          <w:tcPr>
            <w:tcW w:w="6519" w:type="dxa"/>
            <w:tcBorders>
              <w:top w:val="nil"/>
            </w:tcBorders>
            <w:vAlign w:val="bottom"/>
          </w:tcPr>
          <w:p w:rsidR="00066A2B" w:rsidRPr="0016586F" w:rsidRDefault="00066A2B" w:rsidP="00066A2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REQUISITO</w:t>
            </w:r>
          </w:p>
        </w:tc>
      </w:tr>
      <w:tr w:rsidR="00066A2B" w:rsidRPr="00D70E27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:rsidR="00066A2B" w:rsidRPr="0016586F" w:rsidRDefault="00066A2B" w:rsidP="00F924E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RE-0</w:t>
            </w:r>
            <w:r w:rsidR="00F924EB">
              <w:rPr>
                <w:rFonts w:ascii="Arial" w:hAnsi="Arial" w:cs="Arial"/>
                <w:sz w:val="24"/>
                <w:szCs w:val="24"/>
                <w:lang w:val="pt-BR"/>
              </w:rPr>
              <w:t>4</w:t>
            </w:r>
          </w:p>
        </w:tc>
        <w:tc>
          <w:tcPr>
            <w:tcW w:w="6519" w:type="dxa"/>
          </w:tcPr>
          <w:p w:rsidR="00066A2B" w:rsidRPr="00D70E27" w:rsidRDefault="00AA638C" w:rsidP="0019529D">
            <w:pPr>
              <w:jc w:val="both"/>
              <w:rPr>
                <w:rFonts w:ascii="Arial" w:hAnsi="Arial" w:cs="Arial"/>
                <w:sz w:val="24"/>
                <w:szCs w:val="24"/>
                <w:lang w:val="es-UY"/>
              </w:rPr>
            </w:pPr>
            <w:r w:rsidRPr="00D70E27">
              <w:rPr>
                <w:rFonts w:ascii="Arial" w:hAnsi="Arial" w:cs="Arial"/>
                <w:sz w:val="24"/>
                <w:szCs w:val="24"/>
                <w:lang w:val="es-UY"/>
              </w:rPr>
              <w:t xml:space="preserve">Realizar </w:t>
            </w:r>
            <w:r w:rsidRPr="00D70E27">
              <w:rPr>
                <w:rFonts w:ascii="Arial" w:hAnsi="Arial" w:cs="Arial"/>
                <w:i/>
                <w:sz w:val="24"/>
                <w:szCs w:val="24"/>
                <w:lang w:val="es-UY"/>
              </w:rPr>
              <w:t>l</w:t>
            </w:r>
            <w:r w:rsidR="00F0385B" w:rsidRPr="00D70E27">
              <w:rPr>
                <w:rFonts w:ascii="Arial" w:hAnsi="Arial" w:cs="Arial"/>
                <w:i/>
                <w:sz w:val="24"/>
                <w:szCs w:val="24"/>
                <w:lang w:val="es-UY"/>
              </w:rPr>
              <w:t>og</w:t>
            </w:r>
            <w:r w:rsidRPr="00D70E27">
              <w:rPr>
                <w:rFonts w:ascii="Arial" w:hAnsi="Arial" w:cs="Arial"/>
                <w:i/>
                <w:sz w:val="24"/>
                <w:szCs w:val="24"/>
                <w:lang w:val="es-UY"/>
              </w:rPr>
              <w:t xml:space="preserve"> </w:t>
            </w:r>
            <w:r w:rsidR="00F0385B" w:rsidRPr="00D70E27">
              <w:rPr>
                <w:rFonts w:ascii="Arial" w:hAnsi="Arial" w:cs="Arial"/>
                <w:i/>
                <w:sz w:val="24"/>
                <w:szCs w:val="24"/>
                <w:lang w:val="es-UY"/>
              </w:rPr>
              <w:t>in</w:t>
            </w:r>
            <w:r w:rsidR="00F0385B" w:rsidRPr="00D70E27">
              <w:rPr>
                <w:rFonts w:ascii="Arial" w:hAnsi="Arial" w:cs="Arial"/>
                <w:sz w:val="24"/>
                <w:szCs w:val="24"/>
                <w:lang w:val="es-UY"/>
              </w:rPr>
              <w:t xml:space="preserve"> no sistema</w:t>
            </w:r>
          </w:p>
        </w:tc>
      </w:tr>
      <w:tr w:rsidR="00F0385B" w:rsidRPr="0016586F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:rsidR="00F0385B" w:rsidRPr="0016586F" w:rsidRDefault="00F0385B" w:rsidP="00F0385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RE-05</w:t>
            </w:r>
          </w:p>
        </w:tc>
        <w:tc>
          <w:tcPr>
            <w:tcW w:w="6519" w:type="dxa"/>
          </w:tcPr>
          <w:p w:rsidR="00F0385B" w:rsidRPr="0016586F" w:rsidRDefault="00F0385B" w:rsidP="00F0385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83C05">
              <w:rPr>
                <w:rFonts w:ascii="Arial" w:hAnsi="Arial" w:cs="Arial"/>
                <w:sz w:val="24"/>
                <w:szCs w:val="24"/>
              </w:rPr>
              <w:t xml:space="preserve">Acessar o sistema pela </w:t>
            </w:r>
            <w:r w:rsidRPr="00AA638C">
              <w:rPr>
                <w:rFonts w:ascii="Arial" w:hAnsi="Arial" w:cs="Arial"/>
                <w:sz w:val="24"/>
                <w:szCs w:val="24"/>
              </w:rPr>
              <w:t>Internet</w:t>
            </w:r>
            <w:r w:rsidRPr="00883C05">
              <w:rPr>
                <w:rFonts w:ascii="Arial" w:hAnsi="Arial" w:cs="Arial"/>
                <w:sz w:val="24"/>
                <w:szCs w:val="24"/>
              </w:rPr>
              <w:t xml:space="preserve"> sem necessidade de instalação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83C05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883C05">
              <w:rPr>
                <w:rFonts w:ascii="Arial" w:hAnsi="Arial" w:cs="Arial"/>
                <w:i/>
                <w:sz w:val="24"/>
                <w:szCs w:val="24"/>
              </w:rPr>
              <w:t>softwares</w:t>
            </w:r>
            <w:r w:rsidRPr="00883C05">
              <w:rPr>
                <w:rFonts w:ascii="Arial" w:hAnsi="Arial" w:cs="Arial"/>
                <w:sz w:val="24"/>
                <w:szCs w:val="24"/>
              </w:rPr>
              <w:t xml:space="preserve"> em seus computadores</w:t>
            </w:r>
          </w:p>
        </w:tc>
      </w:tr>
      <w:tr w:rsidR="00F0385B" w:rsidRPr="0016586F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:rsidR="00F0385B" w:rsidRDefault="00F0385B" w:rsidP="00F0385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RE-06</w:t>
            </w:r>
          </w:p>
        </w:tc>
        <w:tc>
          <w:tcPr>
            <w:tcW w:w="6519" w:type="dxa"/>
          </w:tcPr>
          <w:p w:rsidR="00F0385B" w:rsidRPr="00883C05" w:rsidRDefault="00D70E27" w:rsidP="00F038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usuários</w:t>
            </w:r>
          </w:p>
        </w:tc>
      </w:tr>
      <w:tr w:rsidR="00F0385B" w:rsidRPr="0016586F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:rsidR="00F0385B" w:rsidRDefault="00F0385B" w:rsidP="00F0385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RE-07</w:t>
            </w:r>
          </w:p>
        </w:tc>
        <w:tc>
          <w:tcPr>
            <w:tcW w:w="6519" w:type="dxa"/>
          </w:tcPr>
          <w:p w:rsidR="00F0385B" w:rsidRDefault="00F0385B" w:rsidP="00071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</w:t>
            </w:r>
            <w:r w:rsidR="00D70E27">
              <w:rPr>
                <w:rFonts w:ascii="Arial" w:hAnsi="Arial" w:cs="Arial"/>
                <w:sz w:val="24"/>
                <w:szCs w:val="24"/>
              </w:rPr>
              <w:t>ualizar os usuários existentes n</w:t>
            </w:r>
            <w:r>
              <w:rPr>
                <w:rFonts w:ascii="Arial" w:hAnsi="Arial" w:cs="Arial"/>
                <w:sz w:val="24"/>
                <w:szCs w:val="24"/>
              </w:rPr>
              <w:t xml:space="preserve">o sistema e realizar </w:t>
            </w:r>
            <w:r w:rsidR="0007112D">
              <w:rPr>
                <w:rFonts w:ascii="Arial" w:hAnsi="Arial" w:cs="Arial"/>
                <w:sz w:val="24"/>
                <w:szCs w:val="24"/>
              </w:rPr>
              <w:t>sua</w:t>
            </w:r>
            <w:r>
              <w:rPr>
                <w:rFonts w:ascii="Arial" w:hAnsi="Arial" w:cs="Arial"/>
                <w:sz w:val="24"/>
                <w:szCs w:val="24"/>
              </w:rPr>
              <w:t xml:space="preserve"> gestã</w:t>
            </w:r>
            <w:r w:rsidR="00D70E27">
              <w:rPr>
                <w:rFonts w:ascii="Arial" w:hAnsi="Arial" w:cs="Arial"/>
                <w:sz w:val="24"/>
                <w:szCs w:val="24"/>
              </w:rPr>
              <w:t>o por meio de edição e exclusão</w:t>
            </w:r>
          </w:p>
        </w:tc>
      </w:tr>
      <w:tr w:rsidR="00F0385B" w:rsidRPr="0016586F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:rsidR="00F0385B" w:rsidRPr="0016586F" w:rsidRDefault="00F0385B" w:rsidP="00F0385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RE-08</w:t>
            </w:r>
          </w:p>
        </w:tc>
        <w:tc>
          <w:tcPr>
            <w:tcW w:w="6519" w:type="dxa"/>
          </w:tcPr>
          <w:p w:rsidR="00F0385B" w:rsidRPr="0016586F" w:rsidRDefault="00F0385B" w:rsidP="00F0385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pacotes turísticos</w:t>
            </w:r>
          </w:p>
        </w:tc>
      </w:tr>
      <w:tr w:rsidR="00F0385B" w:rsidRPr="0016586F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:rsidR="00F0385B" w:rsidRPr="0016586F" w:rsidRDefault="00F0385B" w:rsidP="00F0385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RE-09</w:t>
            </w:r>
          </w:p>
        </w:tc>
        <w:tc>
          <w:tcPr>
            <w:tcW w:w="6519" w:type="dxa"/>
          </w:tcPr>
          <w:p w:rsidR="00F0385B" w:rsidRPr="0016586F" w:rsidRDefault="00F0385B" w:rsidP="0007112D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os</w:t>
            </w:r>
            <w:r w:rsidR="00D70E27">
              <w:rPr>
                <w:rFonts w:ascii="Arial" w:hAnsi="Arial" w:cs="Arial"/>
                <w:sz w:val="24"/>
                <w:szCs w:val="24"/>
              </w:rPr>
              <w:t xml:space="preserve"> pacotes turísticos existentes n</w:t>
            </w:r>
            <w:r>
              <w:rPr>
                <w:rFonts w:ascii="Arial" w:hAnsi="Arial" w:cs="Arial"/>
                <w:sz w:val="24"/>
                <w:szCs w:val="24"/>
              </w:rPr>
              <w:t>o sistema e realizar</w:t>
            </w:r>
            <w:r w:rsidR="0007112D">
              <w:rPr>
                <w:rFonts w:ascii="Arial" w:hAnsi="Arial" w:cs="Arial"/>
                <w:sz w:val="24"/>
                <w:szCs w:val="24"/>
              </w:rPr>
              <w:t xml:space="preserve"> sua</w:t>
            </w:r>
            <w:r>
              <w:rPr>
                <w:rFonts w:ascii="Arial" w:hAnsi="Arial" w:cs="Arial"/>
                <w:sz w:val="24"/>
                <w:szCs w:val="24"/>
              </w:rPr>
              <w:t xml:space="preserve"> gestã</w:t>
            </w:r>
            <w:r w:rsidR="00D70E27">
              <w:rPr>
                <w:rFonts w:ascii="Arial" w:hAnsi="Arial" w:cs="Arial"/>
                <w:sz w:val="24"/>
                <w:szCs w:val="24"/>
              </w:rPr>
              <w:t>o por meio de edição e exclusão</w:t>
            </w:r>
          </w:p>
        </w:tc>
      </w:tr>
    </w:tbl>
    <w:p w:rsidR="00066A2B" w:rsidRDefault="00D70E27" w:rsidP="00066A2B">
      <w:pPr>
        <w:pStyle w:val="Ttulo3"/>
        <w:rPr>
          <w:rFonts w:ascii="Arial" w:hAnsi="Arial" w:cs="Arial"/>
          <w:lang w:val="pt-BR"/>
        </w:rPr>
      </w:pPr>
      <w:r>
        <w:rPr>
          <w:rFonts w:ascii="Arial" w:hAnsi="Arial" w:cs="Arial"/>
        </w:rPr>
        <w:t xml:space="preserve">O </w:t>
      </w:r>
      <w:r>
        <w:rPr>
          <w:rFonts w:ascii="Arial" w:hAnsi="Arial" w:cs="Arial"/>
          <w:caps w:val="0"/>
        </w:rPr>
        <w:t xml:space="preserve">sistema deve </w:t>
      </w:r>
      <w:r>
        <w:rPr>
          <w:rFonts w:ascii="Arial" w:hAnsi="Arial" w:cs="Arial"/>
          <w:caps w:val="0"/>
          <w:lang w:val="pt-BR"/>
        </w:rPr>
        <w:t>permitir aos usuários colaboradores:</w:t>
      </w:r>
    </w:p>
    <w:p w:rsidR="00773747" w:rsidRPr="00773747" w:rsidRDefault="00773747" w:rsidP="00773747">
      <w:pPr>
        <w:rPr>
          <w:lang w:val="pt-BR"/>
        </w:rPr>
      </w:pPr>
    </w:p>
    <w:tbl>
      <w:tblPr>
        <w:tblStyle w:val="GridTable1LightAccent2"/>
        <w:tblW w:w="4478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Plano de projeto"/>
      </w:tblPr>
      <w:tblGrid>
        <w:gridCol w:w="1562"/>
        <w:gridCol w:w="6526"/>
      </w:tblGrid>
      <w:tr w:rsidR="00066A2B" w:rsidRPr="0016586F" w:rsidTr="001952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560" w:type="dxa"/>
            <w:tcBorders>
              <w:top w:val="nil"/>
              <w:left w:val="nil"/>
            </w:tcBorders>
            <w:vAlign w:val="bottom"/>
          </w:tcPr>
          <w:p w:rsidR="00066A2B" w:rsidRPr="0016586F" w:rsidRDefault="00066A2B" w:rsidP="0019529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ID</w:t>
            </w:r>
          </w:p>
        </w:tc>
        <w:tc>
          <w:tcPr>
            <w:tcW w:w="6519" w:type="dxa"/>
            <w:tcBorders>
              <w:top w:val="nil"/>
            </w:tcBorders>
            <w:vAlign w:val="bottom"/>
          </w:tcPr>
          <w:p w:rsidR="00066A2B" w:rsidRPr="0016586F" w:rsidRDefault="00066A2B" w:rsidP="00773747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REQUISITO</w:t>
            </w:r>
          </w:p>
        </w:tc>
      </w:tr>
      <w:tr w:rsidR="00066A2B" w:rsidRPr="00D70E27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:rsidR="00066A2B" w:rsidRPr="0016586F" w:rsidRDefault="00066A2B" w:rsidP="00F924E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</w:t>
            </w:r>
            <w:r w:rsidR="00602F8D">
              <w:rPr>
                <w:rFonts w:ascii="Arial" w:hAnsi="Arial" w:cs="Arial"/>
                <w:sz w:val="24"/>
                <w:szCs w:val="24"/>
                <w:lang w:val="pt-BR"/>
              </w:rPr>
              <w:t>10</w:t>
            </w:r>
          </w:p>
        </w:tc>
        <w:tc>
          <w:tcPr>
            <w:tcW w:w="6519" w:type="dxa"/>
          </w:tcPr>
          <w:p w:rsidR="00066A2B" w:rsidRPr="00D70E27" w:rsidRDefault="00F924EB" w:rsidP="00AA638C">
            <w:pPr>
              <w:jc w:val="both"/>
              <w:rPr>
                <w:rFonts w:ascii="Arial" w:hAnsi="Arial" w:cs="Arial"/>
                <w:sz w:val="24"/>
                <w:szCs w:val="24"/>
                <w:lang w:val="es-UY"/>
              </w:rPr>
            </w:pPr>
            <w:r w:rsidRPr="00D70E27">
              <w:rPr>
                <w:rFonts w:ascii="Arial" w:hAnsi="Arial" w:cs="Arial"/>
                <w:sz w:val="24"/>
                <w:szCs w:val="24"/>
                <w:lang w:val="es-UY"/>
              </w:rPr>
              <w:t xml:space="preserve">Efetuar </w:t>
            </w:r>
            <w:r w:rsidR="00AA638C" w:rsidRPr="00D70E27">
              <w:rPr>
                <w:rFonts w:ascii="Arial" w:hAnsi="Arial" w:cs="Arial"/>
                <w:i/>
                <w:sz w:val="24"/>
                <w:szCs w:val="24"/>
                <w:lang w:val="es-UY"/>
              </w:rPr>
              <w:t>l</w:t>
            </w:r>
            <w:r w:rsidRPr="00D70E27">
              <w:rPr>
                <w:rFonts w:ascii="Arial" w:hAnsi="Arial" w:cs="Arial"/>
                <w:i/>
                <w:sz w:val="24"/>
                <w:szCs w:val="24"/>
                <w:lang w:val="es-UY"/>
              </w:rPr>
              <w:t>og</w:t>
            </w:r>
            <w:r w:rsidR="00AA638C" w:rsidRPr="00D70E27">
              <w:rPr>
                <w:rFonts w:ascii="Arial" w:hAnsi="Arial" w:cs="Arial"/>
                <w:i/>
                <w:sz w:val="24"/>
                <w:szCs w:val="24"/>
                <w:lang w:val="es-UY"/>
              </w:rPr>
              <w:t xml:space="preserve"> </w:t>
            </w:r>
            <w:r w:rsidRPr="00D70E27">
              <w:rPr>
                <w:rFonts w:ascii="Arial" w:hAnsi="Arial" w:cs="Arial"/>
                <w:i/>
                <w:sz w:val="24"/>
                <w:szCs w:val="24"/>
                <w:lang w:val="es-UY"/>
              </w:rPr>
              <w:t>in</w:t>
            </w:r>
            <w:r w:rsidRPr="00D70E27">
              <w:rPr>
                <w:rFonts w:ascii="Arial" w:hAnsi="Arial" w:cs="Arial"/>
                <w:sz w:val="24"/>
                <w:szCs w:val="24"/>
                <w:lang w:val="es-UY"/>
              </w:rPr>
              <w:t xml:space="preserve"> no sistema</w:t>
            </w:r>
          </w:p>
        </w:tc>
      </w:tr>
      <w:tr w:rsidR="00066A2B" w:rsidRPr="0016586F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:rsidR="00066A2B" w:rsidRPr="0016586F" w:rsidRDefault="00602F8D" w:rsidP="00F924E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RE-11</w:t>
            </w:r>
          </w:p>
        </w:tc>
        <w:tc>
          <w:tcPr>
            <w:tcW w:w="6519" w:type="dxa"/>
          </w:tcPr>
          <w:p w:rsidR="00066A2B" w:rsidRPr="0016586F" w:rsidRDefault="00F924EB" w:rsidP="0019529D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pacotes turísticos</w:t>
            </w:r>
          </w:p>
        </w:tc>
      </w:tr>
      <w:tr w:rsidR="00066A2B" w:rsidRPr="0016586F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:rsidR="00066A2B" w:rsidRPr="0016586F" w:rsidRDefault="00066A2B" w:rsidP="00602F8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RE-1</w:t>
            </w:r>
            <w:r w:rsidR="00602F8D">
              <w:rPr>
                <w:rFonts w:ascii="Arial" w:hAnsi="Arial" w:cs="Arial"/>
                <w:sz w:val="24"/>
                <w:szCs w:val="24"/>
                <w:lang w:val="pt-BR"/>
              </w:rPr>
              <w:t>2</w:t>
            </w:r>
          </w:p>
        </w:tc>
        <w:tc>
          <w:tcPr>
            <w:tcW w:w="6519" w:type="dxa"/>
          </w:tcPr>
          <w:p w:rsidR="00066A2B" w:rsidRPr="0016586F" w:rsidRDefault="00F924EB" w:rsidP="00D70E27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Visualizar os pacotes turísticos existentes do sistema e realizar </w:t>
            </w:r>
            <w:r w:rsidR="0007112D">
              <w:rPr>
                <w:rFonts w:ascii="Arial" w:hAnsi="Arial" w:cs="Arial"/>
                <w:sz w:val="24"/>
                <w:szCs w:val="24"/>
              </w:rPr>
              <w:t>su</w:t>
            </w:r>
            <w:r>
              <w:rPr>
                <w:rFonts w:ascii="Arial" w:hAnsi="Arial" w:cs="Arial"/>
                <w:sz w:val="24"/>
                <w:szCs w:val="24"/>
              </w:rPr>
              <w:t>a gestão por meio de edição e exclusão</w:t>
            </w:r>
          </w:p>
        </w:tc>
      </w:tr>
    </w:tbl>
    <w:p w:rsidR="00773747" w:rsidRDefault="00773747" w:rsidP="00F0385B">
      <w:pPr>
        <w:pStyle w:val="Ttulo2"/>
        <w:ind w:left="0"/>
        <w:rPr>
          <w:rFonts w:ascii="Arial" w:hAnsi="Arial" w:cs="Arial"/>
          <w:lang w:val="pt-BR"/>
        </w:rPr>
      </w:pPr>
    </w:p>
    <w:p w:rsidR="00AA09EE" w:rsidRPr="0016586F" w:rsidRDefault="00AA09EE" w:rsidP="00F0385B">
      <w:pPr>
        <w:pStyle w:val="Ttulo2"/>
        <w:ind w:lef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requisitos não funcionais</w:t>
      </w:r>
    </w:p>
    <w:p w:rsidR="00066A2B" w:rsidRDefault="00AA09EE">
      <w:pPr>
        <w:rPr>
          <w:rFonts w:ascii="Arial" w:hAnsi="Arial" w:cs="Arial"/>
          <w:sz w:val="24"/>
          <w:szCs w:val="24"/>
        </w:rPr>
      </w:pPr>
      <w:r w:rsidRPr="0085043C">
        <w:rPr>
          <w:rFonts w:ascii="Arial" w:hAnsi="Arial" w:cs="Arial"/>
          <w:sz w:val="24"/>
          <w:szCs w:val="24"/>
        </w:rPr>
        <w:t xml:space="preserve">Considerando que esta será uma versão piloto do </w:t>
      </w:r>
      <w:r w:rsidR="00F0385B">
        <w:rPr>
          <w:rFonts w:ascii="Arial" w:hAnsi="Arial" w:cs="Arial"/>
          <w:sz w:val="24"/>
          <w:szCs w:val="24"/>
        </w:rPr>
        <w:t>sistema</w:t>
      </w:r>
      <w:r w:rsidRPr="0085043C">
        <w:rPr>
          <w:rFonts w:ascii="Arial" w:hAnsi="Arial" w:cs="Arial"/>
          <w:sz w:val="24"/>
          <w:szCs w:val="24"/>
        </w:rPr>
        <w:t>, devem ser atendidos os seguintes quesitos</w:t>
      </w:r>
      <w:r>
        <w:rPr>
          <w:rFonts w:ascii="Arial" w:hAnsi="Arial" w:cs="Arial"/>
          <w:sz w:val="24"/>
          <w:szCs w:val="24"/>
        </w:rPr>
        <w:t>:</w:t>
      </w:r>
    </w:p>
    <w:p w:rsidR="00773747" w:rsidRDefault="00773747">
      <w:pPr>
        <w:rPr>
          <w:rFonts w:ascii="Arial" w:hAnsi="Arial" w:cs="Arial"/>
          <w:sz w:val="24"/>
          <w:szCs w:val="24"/>
          <w:lang w:val="pt-BR"/>
        </w:rPr>
      </w:pPr>
    </w:p>
    <w:tbl>
      <w:tblPr>
        <w:tblStyle w:val="GridTable1LightAccent2"/>
        <w:tblW w:w="4478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Plano de projeto"/>
      </w:tblPr>
      <w:tblGrid>
        <w:gridCol w:w="1562"/>
        <w:gridCol w:w="6526"/>
      </w:tblGrid>
      <w:tr w:rsidR="00AA09EE" w:rsidRPr="0016586F" w:rsidTr="001952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560" w:type="dxa"/>
            <w:tcBorders>
              <w:top w:val="nil"/>
              <w:left w:val="nil"/>
            </w:tcBorders>
            <w:vAlign w:val="bottom"/>
          </w:tcPr>
          <w:p w:rsidR="00AA09EE" w:rsidRPr="0016586F" w:rsidRDefault="00AA09EE" w:rsidP="0019529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ID</w:t>
            </w:r>
          </w:p>
        </w:tc>
        <w:tc>
          <w:tcPr>
            <w:tcW w:w="6519" w:type="dxa"/>
            <w:tcBorders>
              <w:top w:val="nil"/>
            </w:tcBorders>
            <w:vAlign w:val="bottom"/>
          </w:tcPr>
          <w:p w:rsidR="00AA09EE" w:rsidRPr="0016586F" w:rsidRDefault="00AA09EE" w:rsidP="0019529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REQUISITO</w:t>
            </w:r>
          </w:p>
        </w:tc>
      </w:tr>
      <w:tr w:rsidR="00AA09EE" w:rsidRPr="0016586F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:rsidR="00AA09EE" w:rsidRPr="0016586F" w:rsidRDefault="00AA09EE" w:rsidP="00AA09E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RE-N-01</w:t>
            </w:r>
          </w:p>
        </w:tc>
        <w:tc>
          <w:tcPr>
            <w:tcW w:w="6519" w:type="dxa"/>
          </w:tcPr>
          <w:p w:rsidR="00AA09EE" w:rsidRPr="0016586F" w:rsidRDefault="00AA09EE" w:rsidP="0019529D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83C05">
              <w:rPr>
                <w:rFonts w:ascii="Arial" w:hAnsi="Arial" w:cs="Arial"/>
                <w:sz w:val="24"/>
                <w:szCs w:val="24"/>
              </w:rPr>
              <w:t xml:space="preserve">Ser acessado pela </w:t>
            </w:r>
            <w:r w:rsidRPr="00AA638C">
              <w:rPr>
                <w:rFonts w:ascii="Arial" w:hAnsi="Arial" w:cs="Arial"/>
                <w:sz w:val="24"/>
                <w:szCs w:val="24"/>
              </w:rPr>
              <w:t>Internet</w:t>
            </w:r>
          </w:p>
        </w:tc>
      </w:tr>
      <w:tr w:rsidR="00AA09EE" w:rsidRPr="0016586F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:rsidR="00AA09EE" w:rsidRPr="0016586F" w:rsidRDefault="00AA09EE" w:rsidP="00AA09E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RE-N-02</w:t>
            </w:r>
          </w:p>
        </w:tc>
        <w:tc>
          <w:tcPr>
            <w:tcW w:w="6519" w:type="dxa"/>
          </w:tcPr>
          <w:p w:rsidR="00AA09EE" w:rsidRPr="00D70E27" w:rsidRDefault="00E5569A" w:rsidP="00E556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602F8D">
              <w:rPr>
                <w:rFonts w:ascii="Arial" w:hAnsi="Arial" w:cs="Arial"/>
                <w:sz w:val="24"/>
                <w:szCs w:val="24"/>
              </w:rPr>
              <w:t>onter carrinho de compras nesta primeira versão</w:t>
            </w:r>
          </w:p>
        </w:tc>
      </w:tr>
      <w:tr w:rsidR="00AA09EE" w:rsidRPr="0016586F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:rsidR="00AA09EE" w:rsidRPr="0016586F" w:rsidRDefault="00AA09EE" w:rsidP="00AA09E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>RE-N-03</w:t>
            </w:r>
          </w:p>
        </w:tc>
        <w:tc>
          <w:tcPr>
            <w:tcW w:w="6519" w:type="dxa"/>
          </w:tcPr>
          <w:p w:rsidR="00AA09EE" w:rsidRPr="0016586F" w:rsidRDefault="00AA09EE" w:rsidP="00E5569A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043C">
              <w:rPr>
                <w:rFonts w:ascii="Arial" w:hAnsi="Arial" w:cs="Arial"/>
                <w:sz w:val="24"/>
                <w:szCs w:val="24"/>
              </w:rPr>
              <w:t xml:space="preserve">Não </w:t>
            </w:r>
            <w:r w:rsidR="0007112D">
              <w:rPr>
                <w:rFonts w:ascii="Arial" w:hAnsi="Arial" w:cs="Arial"/>
                <w:sz w:val="24"/>
                <w:szCs w:val="24"/>
              </w:rPr>
              <w:t>ser implementada,</w:t>
            </w:r>
            <w:r w:rsidRPr="0085043C">
              <w:rPr>
                <w:rFonts w:ascii="Arial" w:hAnsi="Arial" w:cs="Arial"/>
                <w:sz w:val="24"/>
                <w:szCs w:val="24"/>
              </w:rPr>
              <w:t xml:space="preserve"> neste momento, comunicação do sistema com instituições financeiras para pagamento eletrônico</w:t>
            </w:r>
          </w:p>
        </w:tc>
      </w:tr>
      <w:tr w:rsidR="00AA09EE" w:rsidRPr="0016586F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:rsidR="00AA09EE" w:rsidRDefault="00602F8D" w:rsidP="00AA09E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RE-N-04</w:t>
            </w:r>
          </w:p>
        </w:tc>
        <w:tc>
          <w:tcPr>
            <w:tcW w:w="6519" w:type="dxa"/>
          </w:tcPr>
          <w:p w:rsidR="00AA09EE" w:rsidRDefault="00E5569A" w:rsidP="00E556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Não há, na fase piloto, </w:t>
            </w:r>
            <w:r w:rsidR="00AA09EE" w:rsidRPr="0085043C">
              <w:rPr>
                <w:rFonts w:ascii="Arial" w:hAnsi="Arial" w:cs="Arial"/>
                <w:sz w:val="24"/>
                <w:szCs w:val="24"/>
              </w:rPr>
              <w:t>necessidade de imp</w:t>
            </w:r>
            <w:r w:rsidR="00AA638C">
              <w:rPr>
                <w:rFonts w:ascii="Arial" w:hAnsi="Arial" w:cs="Arial"/>
                <w:sz w:val="24"/>
                <w:szCs w:val="24"/>
              </w:rPr>
              <w:t xml:space="preserve">lementação de mecanismo de </w:t>
            </w:r>
            <w:r w:rsidR="00AA638C" w:rsidRPr="00AA638C">
              <w:rPr>
                <w:rFonts w:ascii="Arial" w:hAnsi="Arial" w:cs="Arial"/>
                <w:i/>
                <w:sz w:val="24"/>
                <w:szCs w:val="24"/>
              </w:rPr>
              <w:t>back</w:t>
            </w:r>
            <w:r w:rsidR="00AA09EE" w:rsidRPr="00AA638C">
              <w:rPr>
                <w:rFonts w:ascii="Arial" w:hAnsi="Arial" w:cs="Arial"/>
                <w:i/>
                <w:sz w:val="24"/>
                <w:szCs w:val="24"/>
              </w:rPr>
              <w:t>up</w:t>
            </w:r>
            <w:r w:rsidR="00AA09EE" w:rsidRPr="0085043C">
              <w:rPr>
                <w:rFonts w:ascii="Arial" w:hAnsi="Arial" w:cs="Arial"/>
                <w:sz w:val="24"/>
                <w:szCs w:val="24"/>
              </w:rPr>
              <w:t xml:space="preserve"> e de recuperação de dados em caso de perdas</w:t>
            </w:r>
          </w:p>
        </w:tc>
      </w:tr>
      <w:tr w:rsidR="00AA09EE" w:rsidRPr="0016586F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:rsidR="00AA09EE" w:rsidRDefault="00602F8D" w:rsidP="00AA09E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RE-N-05</w:t>
            </w:r>
          </w:p>
        </w:tc>
        <w:tc>
          <w:tcPr>
            <w:tcW w:w="6519" w:type="dxa"/>
          </w:tcPr>
          <w:p w:rsidR="00AA09EE" w:rsidRDefault="00E5569A" w:rsidP="00E556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Utilizar </w:t>
            </w:r>
            <w:r>
              <w:rPr>
                <w:rFonts w:ascii="Arial" w:hAnsi="Arial" w:cs="Arial"/>
                <w:sz w:val="24"/>
                <w:szCs w:val="24"/>
              </w:rPr>
              <w:t>tecnologia que permite</w:t>
            </w:r>
            <w:r w:rsidR="00AA09EE" w:rsidRPr="0085043C">
              <w:rPr>
                <w:rFonts w:ascii="Arial" w:hAnsi="Arial" w:cs="Arial"/>
                <w:sz w:val="24"/>
                <w:szCs w:val="24"/>
              </w:rPr>
              <w:t xml:space="preserve"> o reaproveitamento do código gerado em projetos futuros</w:t>
            </w:r>
          </w:p>
        </w:tc>
      </w:tr>
      <w:tr w:rsidR="00AA09EE" w:rsidRPr="0016586F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:rsidR="00AA09EE" w:rsidRDefault="00602F8D" w:rsidP="00AA09E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RE-N-06</w:t>
            </w:r>
          </w:p>
        </w:tc>
        <w:tc>
          <w:tcPr>
            <w:tcW w:w="6519" w:type="dxa"/>
          </w:tcPr>
          <w:p w:rsidR="00AA09EE" w:rsidRDefault="00AA09EE" w:rsidP="001952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043C">
              <w:rPr>
                <w:rFonts w:ascii="Arial" w:hAnsi="Arial" w:cs="Arial"/>
                <w:sz w:val="24"/>
                <w:szCs w:val="24"/>
              </w:rPr>
              <w:t>Não será necessário implementar proteção contra invasões</w:t>
            </w:r>
          </w:p>
        </w:tc>
      </w:tr>
    </w:tbl>
    <w:p w:rsidR="00D20E17" w:rsidRPr="0016586F" w:rsidRDefault="00D20E17" w:rsidP="00D20E17">
      <w:pPr>
        <w:pStyle w:val="Ttulo2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casos de uso</w:t>
      </w:r>
    </w:p>
    <w:p w:rsidR="00D20E17" w:rsidRPr="00BC14AC" w:rsidRDefault="001C2C03" w:rsidP="00D20E17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85043C">
        <w:rPr>
          <w:rFonts w:ascii="Arial" w:hAnsi="Arial" w:cs="Arial"/>
          <w:sz w:val="24"/>
          <w:szCs w:val="24"/>
        </w:rPr>
        <w:t>a figura abaixo</w:t>
      </w:r>
      <w:r w:rsidR="00235E0E">
        <w:rPr>
          <w:rFonts w:ascii="Arial" w:hAnsi="Arial" w:cs="Arial"/>
          <w:sz w:val="24"/>
          <w:szCs w:val="24"/>
        </w:rPr>
        <w:t>,</w:t>
      </w:r>
      <w:r w:rsidRPr="0085043C">
        <w:rPr>
          <w:rFonts w:ascii="Arial" w:hAnsi="Arial" w:cs="Arial"/>
          <w:sz w:val="24"/>
          <w:szCs w:val="24"/>
        </w:rPr>
        <w:t xml:space="preserve"> apresentamos os atores comerciais e </w:t>
      </w:r>
      <w:r w:rsidRPr="00235E0E">
        <w:rPr>
          <w:rFonts w:ascii="Arial" w:hAnsi="Arial" w:cs="Arial"/>
          <w:i/>
          <w:sz w:val="24"/>
          <w:szCs w:val="24"/>
        </w:rPr>
        <w:t>workers</w:t>
      </w:r>
      <w:r w:rsidRPr="0085043C">
        <w:rPr>
          <w:rFonts w:ascii="Arial" w:hAnsi="Arial" w:cs="Arial"/>
          <w:sz w:val="24"/>
          <w:szCs w:val="24"/>
        </w:rPr>
        <w:t xml:space="preserve"> identificados no sistema</w:t>
      </w:r>
      <w:r w:rsidR="00D20E17">
        <w:rPr>
          <w:rFonts w:ascii="Arial" w:hAnsi="Arial" w:cs="Arial"/>
          <w:i/>
          <w:sz w:val="24"/>
          <w:szCs w:val="24"/>
        </w:rPr>
        <w:t>.</w:t>
      </w:r>
    </w:p>
    <w:p w:rsidR="00230DEC" w:rsidRDefault="00F44216" w:rsidP="00230DEC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inline distT="0" distB="0" distL="0" distR="0">
            <wp:extent cx="2562225" cy="15621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27" w:rsidRDefault="00D70E27" w:rsidP="00D70E27">
      <w:pPr>
        <w:rPr>
          <w:rFonts w:ascii="Arial" w:hAnsi="Arial" w:cs="Arial"/>
          <w:sz w:val="24"/>
          <w:szCs w:val="24"/>
          <w:lang w:val="pt-BR"/>
        </w:rPr>
      </w:pPr>
      <w:r w:rsidRPr="00D70E27">
        <w:rPr>
          <w:rFonts w:ascii="Arial" w:hAnsi="Arial" w:cs="Arial"/>
          <w:sz w:val="24"/>
          <w:szCs w:val="24"/>
          <w:highlight w:val="yellow"/>
          <w:lang w:val="pt-BR"/>
        </w:rPr>
        <w:t xml:space="preserve">Designer, texto para a imagem: Usuário </w:t>
      </w:r>
      <w:r w:rsidR="008B47A4">
        <w:rPr>
          <w:rFonts w:ascii="Arial" w:hAnsi="Arial" w:cs="Arial"/>
          <w:sz w:val="24"/>
          <w:szCs w:val="24"/>
          <w:highlight w:val="yellow"/>
          <w:lang w:val="pt-BR"/>
        </w:rPr>
        <w:t>/ C</w:t>
      </w:r>
      <w:r w:rsidRPr="00D70E27">
        <w:rPr>
          <w:rFonts w:ascii="Arial" w:hAnsi="Arial" w:cs="Arial"/>
          <w:sz w:val="24"/>
          <w:szCs w:val="24"/>
          <w:highlight w:val="yellow"/>
          <w:lang w:val="pt-BR"/>
        </w:rPr>
        <w:t>olaborador / Admin</w:t>
      </w:r>
      <w:r>
        <w:rPr>
          <w:rFonts w:ascii="Arial" w:hAnsi="Arial" w:cs="Arial"/>
          <w:sz w:val="24"/>
          <w:szCs w:val="24"/>
          <w:highlight w:val="yellow"/>
          <w:lang w:val="pt-BR"/>
        </w:rPr>
        <w:t>istrador</w:t>
      </w:r>
    </w:p>
    <w:p w:rsidR="00D70E27" w:rsidRDefault="00D70E27" w:rsidP="00D70E27">
      <w:pPr>
        <w:rPr>
          <w:rFonts w:ascii="Arial" w:hAnsi="Arial" w:cs="Arial"/>
          <w:sz w:val="24"/>
          <w:szCs w:val="24"/>
          <w:lang w:val="pt-BR"/>
        </w:rPr>
      </w:pPr>
    </w:p>
    <w:p w:rsidR="00D70E27" w:rsidRDefault="00D70E27" w:rsidP="00D70E27">
      <w:pPr>
        <w:rPr>
          <w:rFonts w:ascii="Arial" w:hAnsi="Arial" w:cs="Arial"/>
          <w:sz w:val="24"/>
          <w:szCs w:val="24"/>
          <w:lang w:val="pt-BR"/>
        </w:rPr>
      </w:pPr>
    </w:p>
    <w:p w:rsidR="00230DEC" w:rsidRPr="0085043C" w:rsidRDefault="00230DEC" w:rsidP="00230DEC">
      <w:pPr>
        <w:ind w:left="0"/>
        <w:jc w:val="both"/>
        <w:rPr>
          <w:rFonts w:ascii="Arial" w:hAnsi="Arial" w:cs="Arial"/>
          <w:sz w:val="24"/>
          <w:szCs w:val="24"/>
        </w:rPr>
      </w:pPr>
      <w:r w:rsidRPr="00230DEC">
        <w:rPr>
          <w:rFonts w:ascii="Arial" w:hAnsi="Arial" w:cs="Arial"/>
          <w:b/>
          <w:sz w:val="24"/>
          <w:szCs w:val="24"/>
        </w:rPr>
        <w:t>Usuário</w:t>
      </w:r>
      <w:r w:rsidRPr="0085043C">
        <w:rPr>
          <w:rFonts w:ascii="Arial" w:hAnsi="Arial" w:cs="Arial"/>
          <w:sz w:val="24"/>
          <w:szCs w:val="24"/>
        </w:rPr>
        <w:t xml:space="preserve">: </w:t>
      </w:r>
      <w:r w:rsidR="00235E0E">
        <w:rPr>
          <w:rFonts w:ascii="Arial" w:hAnsi="Arial" w:cs="Arial"/>
          <w:sz w:val="24"/>
          <w:szCs w:val="24"/>
        </w:rPr>
        <w:t>e</w:t>
      </w:r>
      <w:r w:rsidRPr="0085043C">
        <w:rPr>
          <w:rFonts w:ascii="Arial" w:hAnsi="Arial" w:cs="Arial"/>
          <w:sz w:val="24"/>
          <w:szCs w:val="24"/>
        </w:rPr>
        <w:t>ste ator do sistema pod</w:t>
      </w:r>
      <w:r w:rsidR="008B47A4">
        <w:rPr>
          <w:rFonts w:ascii="Arial" w:hAnsi="Arial" w:cs="Arial"/>
          <w:sz w:val="24"/>
          <w:szCs w:val="24"/>
        </w:rPr>
        <w:t>erá visualizar dados da empresa e</w:t>
      </w:r>
      <w:r w:rsidRPr="0085043C">
        <w:rPr>
          <w:rFonts w:ascii="Arial" w:hAnsi="Arial" w:cs="Arial"/>
          <w:sz w:val="24"/>
          <w:szCs w:val="24"/>
        </w:rPr>
        <w:t xml:space="preserve"> </w:t>
      </w:r>
      <w:r w:rsidR="00F44216">
        <w:rPr>
          <w:rFonts w:ascii="Arial" w:hAnsi="Arial" w:cs="Arial"/>
          <w:sz w:val="24"/>
          <w:szCs w:val="24"/>
        </w:rPr>
        <w:t>pacotes de viagens</w:t>
      </w:r>
      <w:r w:rsidRPr="0085043C">
        <w:rPr>
          <w:rFonts w:ascii="Arial" w:hAnsi="Arial" w:cs="Arial"/>
          <w:sz w:val="24"/>
          <w:szCs w:val="24"/>
        </w:rPr>
        <w:t>.</w:t>
      </w:r>
    </w:p>
    <w:p w:rsidR="00230DEC" w:rsidRPr="0085043C" w:rsidRDefault="00F44216" w:rsidP="00230DEC">
      <w:pPr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Colaborador</w:t>
      </w:r>
      <w:r w:rsidR="00230DEC" w:rsidRPr="0085043C">
        <w:rPr>
          <w:rFonts w:ascii="Arial" w:hAnsi="Arial" w:cs="Arial"/>
          <w:sz w:val="24"/>
          <w:szCs w:val="24"/>
        </w:rPr>
        <w:t xml:space="preserve">: </w:t>
      </w:r>
      <w:r w:rsidR="008B47A4">
        <w:rPr>
          <w:rFonts w:ascii="Arial" w:hAnsi="Arial" w:cs="Arial"/>
          <w:sz w:val="24"/>
          <w:szCs w:val="24"/>
        </w:rPr>
        <w:t>este ator</w:t>
      </w:r>
      <w:r w:rsidR="00230DEC" w:rsidRPr="008504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pode realizar o cadastro de</w:t>
      </w:r>
      <w:r w:rsidR="008B47A4">
        <w:rPr>
          <w:rFonts w:ascii="Arial" w:hAnsi="Arial" w:cs="Arial"/>
          <w:sz w:val="24"/>
          <w:szCs w:val="24"/>
        </w:rPr>
        <w:t xml:space="preserve"> pacotes de viagens, assim como gerir estas informações</w:t>
      </w:r>
      <w:r>
        <w:rPr>
          <w:rFonts w:ascii="Arial" w:hAnsi="Arial" w:cs="Arial"/>
          <w:sz w:val="24"/>
          <w:szCs w:val="24"/>
        </w:rPr>
        <w:t xml:space="preserve"> por meio de edição e exclusão</w:t>
      </w:r>
      <w:r w:rsidR="00230DEC" w:rsidRPr="0085043C">
        <w:rPr>
          <w:rFonts w:ascii="Arial" w:hAnsi="Arial" w:cs="Arial"/>
          <w:sz w:val="24"/>
          <w:szCs w:val="24"/>
        </w:rPr>
        <w:t>.</w:t>
      </w:r>
    </w:p>
    <w:p w:rsidR="00AA09EE" w:rsidRDefault="00230DEC" w:rsidP="00230DEC">
      <w:pPr>
        <w:tabs>
          <w:tab w:val="left" w:pos="1830"/>
        </w:tabs>
        <w:ind w:left="0"/>
        <w:jc w:val="both"/>
        <w:rPr>
          <w:rFonts w:ascii="Arial" w:hAnsi="Arial" w:cs="Arial"/>
          <w:sz w:val="24"/>
          <w:szCs w:val="24"/>
        </w:rPr>
      </w:pPr>
      <w:r w:rsidRPr="00230DEC">
        <w:rPr>
          <w:rFonts w:ascii="Arial" w:hAnsi="Arial" w:cs="Arial"/>
          <w:b/>
          <w:sz w:val="24"/>
          <w:szCs w:val="24"/>
        </w:rPr>
        <w:t>Administrador</w:t>
      </w:r>
      <w:r w:rsidRPr="0085043C">
        <w:rPr>
          <w:rFonts w:ascii="Arial" w:hAnsi="Arial" w:cs="Arial"/>
          <w:sz w:val="24"/>
          <w:szCs w:val="24"/>
        </w:rPr>
        <w:t xml:space="preserve">: </w:t>
      </w:r>
      <w:r w:rsidR="008B47A4">
        <w:rPr>
          <w:rFonts w:ascii="Arial" w:hAnsi="Arial" w:cs="Arial"/>
          <w:sz w:val="24"/>
          <w:szCs w:val="24"/>
        </w:rPr>
        <w:t xml:space="preserve">este ator é </w:t>
      </w:r>
      <w:r w:rsidR="00F44216">
        <w:rPr>
          <w:rFonts w:ascii="Arial" w:hAnsi="Arial" w:cs="Arial"/>
          <w:sz w:val="24"/>
          <w:szCs w:val="24"/>
        </w:rPr>
        <w:t>responsável por criar usuários colaboradores</w:t>
      </w:r>
      <w:r w:rsidR="008B47A4">
        <w:rPr>
          <w:rFonts w:ascii="Arial" w:hAnsi="Arial" w:cs="Arial"/>
          <w:sz w:val="24"/>
          <w:szCs w:val="24"/>
        </w:rPr>
        <w:t xml:space="preserve"> e gerir estas informações </w:t>
      </w:r>
      <w:r w:rsidR="00F44216">
        <w:rPr>
          <w:rFonts w:ascii="Arial" w:hAnsi="Arial" w:cs="Arial"/>
          <w:sz w:val="24"/>
          <w:szCs w:val="24"/>
        </w:rPr>
        <w:t>por meio de edição e exclusão</w:t>
      </w:r>
      <w:r w:rsidRPr="0085043C">
        <w:rPr>
          <w:rFonts w:ascii="Arial" w:hAnsi="Arial" w:cs="Arial"/>
          <w:sz w:val="24"/>
          <w:szCs w:val="24"/>
        </w:rPr>
        <w:t>.</w:t>
      </w:r>
      <w:r w:rsidR="00F44216">
        <w:rPr>
          <w:rFonts w:ascii="Arial" w:hAnsi="Arial" w:cs="Arial"/>
          <w:sz w:val="24"/>
          <w:szCs w:val="24"/>
        </w:rPr>
        <w:t xml:space="preserve"> Além disso, este usuário poderá realizar as mesmas ações que o colaborador.</w:t>
      </w:r>
    </w:p>
    <w:p w:rsidR="00230DEC" w:rsidRDefault="00230DEC" w:rsidP="00230DEC">
      <w:pPr>
        <w:tabs>
          <w:tab w:val="left" w:pos="1830"/>
        </w:tabs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F44216" w:rsidRDefault="00F44216" w:rsidP="00230DEC">
      <w:pPr>
        <w:tabs>
          <w:tab w:val="left" w:pos="1830"/>
        </w:tabs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F44216" w:rsidRDefault="00F44216" w:rsidP="00230DEC">
      <w:pPr>
        <w:tabs>
          <w:tab w:val="left" w:pos="1830"/>
        </w:tabs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F44216" w:rsidRDefault="00F44216" w:rsidP="00230DEC">
      <w:pPr>
        <w:tabs>
          <w:tab w:val="left" w:pos="1830"/>
        </w:tabs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F44216" w:rsidRDefault="00F44216" w:rsidP="00230DEC">
      <w:pPr>
        <w:tabs>
          <w:tab w:val="left" w:pos="1830"/>
        </w:tabs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F44216" w:rsidRDefault="00F44216" w:rsidP="00230DEC">
      <w:pPr>
        <w:tabs>
          <w:tab w:val="left" w:pos="1830"/>
        </w:tabs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F44216" w:rsidRDefault="00F44216" w:rsidP="00230DEC">
      <w:pPr>
        <w:tabs>
          <w:tab w:val="left" w:pos="1830"/>
        </w:tabs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F44216" w:rsidRDefault="00F44216" w:rsidP="00230DEC">
      <w:pPr>
        <w:tabs>
          <w:tab w:val="left" w:pos="1830"/>
        </w:tabs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F44216" w:rsidRDefault="00F44216" w:rsidP="00230DEC">
      <w:pPr>
        <w:tabs>
          <w:tab w:val="left" w:pos="1830"/>
        </w:tabs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230DEC" w:rsidRDefault="00230DEC" w:rsidP="00230DEC">
      <w:pPr>
        <w:pStyle w:val="Ttulo3"/>
        <w:ind w:lef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 de uso comercial do sistema</w:t>
      </w:r>
    </w:p>
    <w:p w:rsidR="00F44216" w:rsidRPr="008B47A4" w:rsidRDefault="00230DEC" w:rsidP="00F44216">
      <w:pPr>
        <w:tabs>
          <w:tab w:val="left" w:pos="1830"/>
        </w:tabs>
        <w:ind w:left="0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8B47A4">
        <w:rPr>
          <w:rFonts w:ascii="Arial" w:hAnsi="Arial" w:cs="Arial"/>
          <w:b/>
          <w:sz w:val="24"/>
          <w:szCs w:val="24"/>
          <w:lang w:val="pt-BR"/>
        </w:rPr>
        <w:t xml:space="preserve">Caso de </w:t>
      </w:r>
      <w:r w:rsidR="00235E0E" w:rsidRPr="008B47A4">
        <w:rPr>
          <w:rFonts w:ascii="Arial" w:hAnsi="Arial" w:cs="Arial"/>
          <w:b/>
          <w:sz w:val="24"/>
          <w:szCs w:val="24"/>
          <w:lang w:val="pt-BR"/>
        </w:rPr>
        <w:t>u</w:t>
      </w:r>
      <w:r w:rsidRPr="008B47A4">
        <w:rPr>
          <w:rFonts w:ascii="Arial" w:hAnsi="Arial" w:cs="Arial"/>
          <w:b/>
          <w:sz w:val="24"/>
          <w:szCs w:val="24"/>
          <w:lang w:val="pt-BR"/>
        </w:rPr>
        <w:t xml:space="preserve">so do ator </w:t>
      </w:r>
      <w:r w:rsidR="00235E0E" w:rsidRPr="008B47A4">
        <w:rPr>
          <w:rFonts w:ascii="Arial" w:hAnsi="Arial" w:cs="Arial"/>
          <w:b/>
          <w:sz w:val="24"/>
          <w:szCs w:val="24"/>
          <w:lang w:val="pt-BR"/>
        </w:rPr>
        <w:t>u</w:t>
      </w:r>
      <w:r w:rsidR="00F44216" w:rsidRPr="008B47A4">
        <w:rPr>
          <w:rFonts w:ascii="Arial" w:hAnsi="Arial" w:cs="Arial"/>
          <w:b/>
          <w:sz w:val="24"/>
          <w:szCs w:val="24"/>
          <w:lang w:val="pt-BR"/>
        </w:rPr>
        <w:t>suário</w:t>
      </w:r>
    </w:p>
    <w:p w:rsidR="00F44216" w:rsidRPr="00F44216" w:rsidRDefault="00235E0E" w:rsidP="00F44216">
      <w:pPr>
        <w:rPr>
          <w:rFonts w:ascii="Arial" w:hAnsi="Arial" w:cs="Arial"/>
          <w:sz w:val="24"/>
          <w:szCs w:val="24"/>
          <w:lang w:val="pt-BR"/>
        </w:rPr>
      </w:pPr>
      <w:r w:rsidRPr="00F44216">
        <w:rPr>
          <w:rFonts w:ascii="Arial" w:hAnsi="Arial" w:cs="Arial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1409700</wp:posOffset>
            </wp:positionH>
            <wp:positionV relativeFrom="paragraph">
              <wp:posOffset>116205</wp:posOffset>
            </wp:positionV>
            <wp:extent cx="2971800" cy="1647825"/>
            <wp:effectExtent l="0" t="0" r="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4216" w:rsidRPr="00F44216" w:rsidRDefault="00F44216" w:rsidP="00F44216">
      <w:pPr>
        <w:rPr>
          <w:rFonts w:ascii="Arial" w:hAnsi="Arial" w:cs="Arial"/>
          <w:sz w:val="24"/>
          <w:szCs w:val="24"/>
          <w:lang w:val="pt-BR"/>
        </w:rPr>
      </w:pPr>
    </w:p>
    <w:p w:rsidR="00F44216" w:rsidRPr="00F44216" w:rsidRDefault="00F44216" w:rsidP="00F44216">
      <w:pPr>
        <w:rPr>
          <w:rFonts w:ascii="Arial" w:hAnsi="Arial" w:cs="Arial"/>
          <w:sz w:val="24"/>
          <w:szCs w:val="24"/>
          <w:lang w:val="pt-BR"/>
        </w:rPr>
      </w:pPr>
    </w:p>
    <w:p w:rsidR="00F44216" w:rsidRPr="00F44216" w:rsidRDefault="00F44216" w:rsidP="00F44216">
      <w:pPr>
        <w:rPr>
          <w:rFonts w:ascii="Arial" w:hAnsi="Arial" w:cs="Arial"/>
          <w:sz w:val="24"/>
          <w:szCs w:val="24"/>
          <w:lang w:val="pt-BR"/>
        </w:rPr>
      </w:pPr>
    </w:p>
    <w:p w:rsidR="00F44216" w:rsidRPr="00F44216" w:rsidRDefault="00F44216" w:rsidP="00F44216">
      <w:pPr>
        <w:rPr>
          <w:rFonts w:ascii="Arial" w:hAnsi="Arial" w:cs="Arial"/>
          <w:sz w:val="24"/>
          <w:szCs w:val="24"/>
          <w:lang w:val="pt-BR"/>
        </w:rPr>
      </w:pPr>
    </w:p>
    <w:p w:rsidR="00F44216" w:rsidRPr="00F44216" w:rsidRDefault="00F44216" w:rsidP="00F44216">
      <w:pPr>
        <w:rPr>
          <w:rFonts w:ascii="Arial" w:hAnsi="Arial" w:cs="Arial"/>
          <w:sz w:val="24"/>
          <w:szCs w:val="24"/>
          <w:lang w:val="pt-BR"/>
        </w:rPr>
      </w:pPr>
    </w:p>
    <w:p w:rsidR="00F44216" w:rsidRPr="00F44216" w:rsidRDefault="00F44216" w:rsidP="00F44216">
      <w:pPr>
        <w:rPr>
          <w:rFonts w:ascii="Arial" w:hAnsi="Arial" w:cs="Arial"/>
          <w:sz w:val="24"/>
          <w:szCs w:val="24"/>
          <w:lang w:val="pt-BR"/>
        </w:rPr>
      </w:pPr>
    </w:p>
    <w:p w:rsidR="008B47A4" w:rsidRDefault="008B47A4" w:rsidP="008B47A4">
      <w:pPr>
        <w:tabs>
          <w:tab w:val="left" w:pos="1830"/>
        </w:tabs>
        <w:ind w:left="0"/>
        <w:rPr>
          <w:rFonts w:ascii="Arial" w:hAnsi="Arial" w:cs="Arial"/>
          <w:sz w:val="24"/>
          <w:szCs w:val="24"/>
          <w:lang w:val="pt-BR"/>
        </w:rPr>
      </w:pPr>
    </w:p>
    <w:p w:rsidR="00585415" w:rsidRDefault="008B47A4" w:rsidP="008B47A4">
      <w:pPr>
        <w:tabs>
          <w:tab w:val="left" w:pos="1830"/>
        </w:tabs>
        <w:ind w:left="0"/>
        <w:rPr>
          <w:rFonts w:ascii="Arial" w:hAnsi="Arial" w:cs="Arial"/>
          <w:sz w:val="24"/>
          <w:szCs w:val="24"/>
          <w:lang w:val="pt-BR"/>
        </w:rPr>
      </w:pPr>
      <w:r w:rsidRPr="008B47A4">
        <w:rPr>
          <w:rFonts w:ascii="Arial" w:hAnsi="Arial" w:cs="Arial"/>
          <w:sz w:val="24"/>
          <w:szCs w:val="24"/>
          <w:highlight w:val="yellow"/>
          <w:lang w:val="pt-BR"/>
        </w:rPr>
        <w:t>Designer, texto para a imagem: Usuário / Visualiza a vitrine</w:t>
      </w:r>
    </w:p>
    <w:p w:rsidR="008B47A4" w:rsidRDefault="008B47A4" w:rsidP="00F44216">
      <w:pPr>
        <w:tabs>
          <w:tab w:val="left" w:pos="1830"/>
        </w:tabs>
        <w:ind w:left="0"/>
        <w:rPr>
          <w:rFonts w:ascii="Arial" w:hAnsi="Arial" w:cs="Arial"/>
          <w:sz w:val="24"/>
          <w:szCs w:val="24"/>
          <w:lang w:val="pt-BR"/>
        </w:rPr>
      </w:pPr>
    </w:p>
    <w:p w:rsidR="00F44216" w:rsidRPr="008B47A4" w:rsidRDefault="00F44216" w:rsidP="00F44216">
      <w:pPr>
        <w:tabs>
          <w:tab w:val="left" w:pos="1830"/>
        </w:tabs>
        <w:ind w:left="0"/>
        <w:rPr>
          <w:rFonts w:ascii="Arial" w:hAnsi="Arial" w:cs="Arial"/>
          <w:b/>
          <w:sz w:val="24"/>
          <w:szCs w:val="24"/>
          <w:lang w:val="pt-BR"/>
        </w:rPr>
      </w:pPr>
      <w:r w:rsidRPr="008B47A4">
        <w:rPr>
          <w:rFonts w:ascii="Arial" w:hAnsi="Arial" w:cs="Arial"/>
          <w:b/>
          <w:sz w:val="24"/>
          <w:szCs w:val="24"/>
          <w:lang w:val="pt-BR"/>
        </w:rPr>
        <w:t xml:space="preserve">Caso de </w:t>
      </w:r>
      <w:r w:rsidR="00235E0E" w:rsidRPr="008B47A4">
        <w:rPr>
          <w:rFonts w:ascii="Arial" w:hAnsi="Arial" w:cs="Arial"/>
          <w:b/>
          <w:sz w:val="24"/>
          <w:szCs w:val="24"/>
          <w:lang w:val="pt-BR"/>
        </w:rPr>
        <w:t>u</w:t>
      </w:r>
      <w:r w:rsidRPr="008B47A4">
        <w:rPr>
          <w:rFonts w:ascii="Arial" w:hAnsi="Arial" w:cs="Arial"/>
          <w:b/>
          <w:sz w:val="24"/>
          <w:szCs w:val="24"/>
          <w:lang w:val="pt-BR"/>
        </w:rPr>
        <w:t xml:space="preserve">so do ator </w:t>
      </w:r>
      <w:r w:rsidR="00235E0E" w:rsidRPr="008B47A4">
        <w:rPr>
          <w:rFonts w:ascii="Arial" w:hAnsi="Arial" w:cs="Arial"/>
          <w:b/>
          <w:sz w:val="24"/>
          <w:szCs w:val="24"/>
          <w:lang w:val="pt-BR"/>
        </w:rPr>
        <w:t>a</w:t>
      </w:r>
      <w:r w:rsidR="00585415" w:rsidRPr="008B47A4">
        <w:rPr>
          <w:rFonts w:ascii="Arial" w:hAnsi="Arial" w:cs="Arial"/>
          <w:b/>
          <w:sz w:val="24"/>
          <w:szCs w:val="24"/>
          <w:lang w:val="pt-BR"/>
        </w:rPr>
        <w:t>dministrador</w:t>
      </w:r>
    </w:p>
    <w:p w:rsidR="00585415" w:rsidRDefault="00585415" w:rsidP="00F44216">
      <w:pPr>
        <w:tabs>
          <w:tab w:val="left" w:pos="1830"/>
        </w:tabs>
        <w:ind w:left="0"/>
        <w:rPr>
          <w:rFonts w:ascii="Arial" w:hAnsi="Arial" w:cs="Arial"/>
          <w:sz w:val="24"/>
          <w:szCs w:val="24"/>
          <w:lang w:val="pt-BR"/>
        </w:rPr>
      </w:pPr>
      <w:r w:rsidRPr="00585415">
        <w:rPr>
          <w:rFonts w:ascii="Arial" w:hAnsi="Arial" w:cs="Arial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0125DFE2" wp14:editId="250A8884">
            <wp:extent cx="2752725" cy="575364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7089" cy="576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16" w:rsidRPr="00F44216" w:rsidRDefault="008B47A4" w:rsidP="00F44216">
      <w:pPr>
        <w:tabs>
          <w:tab w:val="left" w:pos="1440"/>
        </w:tabs>
        <w:rPr>
          <w:rFonts w:ascii="Arial" w:hAnsi="Arial" w:cs="Arial"/>
          <w:sz w:val="24"/>
          <w:szCs w:val="24"/>
          <w:lang w:val="pt-BR"/>
        </w:rPr>
      </w:pPr>
      <w:r w:rsidRPr="008B47A4">
        <w:rPr>
          <w:rFonts w:ascii="Arial" w:hAnsi="Arial" w:cs="Arial"/>
          <w:sz w:val="24"/>
          <w:szCs w:val="24"/>
          <w:highlight w:val="yellow"/>
          <w:lang w:val="pt-BR"/>
        </w:rPr>
        <w:t>Designer, texto para</w:t>
      </w:r>
      <w:r>
        <w:rPr>
          <w:rFonts w:ascii="Arial" w:hAnsi="Arial" w:cs="Arial"/>
          <w:sz w:val="24"/>
          <w:szCs w:val="24"/>
          <w:highlight w:val="yellow"/>
          <w:lang w:val="pt-BR"/>
        </w:rPr>
        <w:t xml:space="preserve"> a</w:t>
      </w:r>
      <w:r w:rsidRPr="008B47A4">
        <w:rPr>
          <w:rFonts w:ascii="Arial" w:hAnsi="Arial" w:cs="Arial"/>
          <w:sz w:val="24"/>
          <w:szCs w:val="24"/>
          <w:highlight w:val="yellow"/>
          <w:lang w:val="pt-BR"/>
        </w:rPr>
        <w:t xml:space="preserve"> imagem: </w:t>
      </w:r>
      <w:r w:rsidRPr="008B47A4">
        <w:rPr>
          <w:rFonts w:ascii="Arial" w:hAnsi="Arial" w:cs="Arial"/>
          <w:i/>
          <w:sz w:val="24"/>
          <w:szCs w:val="24"/>
          <w:highlight w:val="yellow"/>
          <w:lang w:val="pt-BR"/>
        </w:rPr>
        <w:t>Log in</w:t>
      </w:r>
      <w:r>
        <w:rPr>
          <w:rFonts w:ascii="Arial" w:hAnsi="Arial" w:cs="Arial"/>
          <w:sz w:val="24"/>
          <w:szCs w:val="24"/>
          <w:highlight w:val="yellow"/>
          <w:lang w:val="pt-BR"/>
        </w:rPr>
        <w:t xml:space="preserve"> no sistema / </w:t>
      </w:r>
      <w:r w:rsidRPr="008B47A4">
        <w:rPr>
          <w:rFonts w:ascii="Arial" w:hAnsi="Arial" w:cs="Arial"/>
          <w:sz w:val="24"/>
          <w:szCs w:val="24"/>
          <w:highlight w:val="yellow"/>
          <w:lang w:val="pt-BR"/>
        </w:rPr>
        <w:t>Cadastro de usuários / Edição de usuários / Exclusão de usuários / Cadastro de pacotes de viagens / Edição de pacotes de viagens / Exclus</w:t>
      </w:r>
      <w:r>
        <w:rPr>
          <w:rFonts w:ascii="Arial" w:hAnsi="Arial" w:cs="Arial"/>
          <w:sz w:val="24"/>
          <w:szCs w:val="24"/>
          <w:highlight w:val="yellow"/>
          <w:lang w:val="pt-BR"/>
        </w:rPr>
        <w:t xml:space="preserve">ão </w:t>
      </w:r>
      <w:r w:rsidRPr="008B47A4">
        <w:rPr>
          <w:rFonts w:ascii="Arial" w:hAnsi="Arial" w:cs="Arial"/>
          <w:sz w:val="24"/>
          <w:szCs w:val="24"/>
          <w:highlight w:val="yellow"/>
          <w:lang w:val="pt-BR"/>
        </w:rPr>
        <w:t>de viagens</w:t>
      </w:r>
    </w:p>
    <w:p w:rsidR="008B47A4" w:rsidRDefault="008B47A4" w:rsidP="00230DEC">
      <w:pPr>
        <w:tabs>
          <w:tab w:val="left" w:pos="1830"/>
        </w:tabs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230DEC" w:rsidRPr="008B47A4" w:rsidRDefault="00585415" w:rsidP="00230DEC">
      <w:pPr>
        <w:tabs>
          <w:tab w:val="left" w:pos="1830"/>
        </w:tabs>
        <w:ind w:left="0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8B47A4">
        <w:rPr>
          <w:rFonts w:ascii="Arial" w:hAnsi="Arial" w:cs="Arial"/>
          <w:b/>
          <w:sz w:val="24"/>
          <w:szCs w:val="24"/>
          <w:lang w:val="pt-BR"/>
        </w:rPr>
        <w:t xml:space="preserve">Caso de </w:t>
      </w:r>
      <w:r w:rsidR="00235E0E" w:rsidRPr="008B47A4">
        <w:rPr>
          <w:rFonts w:ascii="Arial" w:hAnsi="Arial" w:cs="Arial"/>
          <w:b/>
          <w:sz w:val="24"/>
          <w:szCs w:val="24"/>
          <w:lang w:val="pt-BR"/>
        </w:rPr>
        <w:t>u</w:t>
      </w:r>
      <w:r w:rsidRPr="008B47A4">
        <w:rPr>
          <w:rFonts w:ascii="Arial" w:hAnsi="Arial" w:cs="Arial"/>
          <w:b/>
          <w:sz w:val="24"/>
          <w:szCs w:val="24"/>
          <w:lang w:val="pt-BR"/>
        </w:rPr>
        <w:t>so do</w:t>
      </w:r>
      <w:r w:rsidR="00230DEC" w:rsidRPr="008B47A4">
        <w:rPr>
          <w:rFonts w:ascii="Arial" w:hAnsi="Arial" w:cs="Arial"/>
          <w:b/>
          <w:sz w:val="24"/>
          <w:szCs w:val="24"/>
          <w:lang w:val="pt-BR"/>
        </w:rPr>
        <w:t xml:space="preserve"> ator </w:t>
      </w:r>
      <w:r w:rsidR="00235E0E" w:rsidRPr="008B47A4">
        <w:rPr>
          <w:rFonts w:ascii="Arial" w:hAnsi="Arial" w:cs="Arial"/>
          <w:b/>
          <w:sz w:val="24"/>
          <w:szCs w:val="24"/>
          <w:lang w:val="pt-BR"/>
        </w:rPr>
        <w:t>c</w:t>
      </w:r>
      <w:r w:rsidRPr="008B47A4">
        <w:rPr>
          <w:rFonts w:ascii="Arial" w:hAnsi="Arial" w:cs="Arial"/>
          <w:b/>
          <w:sz w:val="24"/>
          <w:szCs w:val="24"/>
          <w:lang w:val="pt-BR"/>
        </w:rPr>
        <w:t>olaborador</w:t>
      </w:r>
    </w:p>
    <w:p w:rsidR="00621DB9" w:rsidRDefault="00585415" w:rsidP="00621DB9">
      <w:pPr>
        <w:tabs>
          <w:tab w:val="left" w:pos="1830"/>
        </w:tabs>
        <w:ind w:left="0"/>
        <w:jc w:val="center"/>
        <w:rPr>
          <w:rFonts w:ascii="Arial" w:hAnsi="Arial" w:cs="Arial"/>
          <w:sz w:val="24"/>
          <w:szCs w:val="24"/>
          <w:lang w:val="pt-BR"/>
        </w:rPr>
      </w:pPr>
      <w:r w:rsidRPr="00585415">
        <w:rPr>
          <w:rFonts w:ascii="Arial" w:hAnsi="Arial" w:cs="Arial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50503355" wp14:editId="5A1ED700">
            <wp:extent cx="3562847" cy="4258269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15" w:rsidRDefault="00585415" w:rsidP="00621DB9">
      <w:pPr>
        <w:tabs>
          <w:tab w:val="left" w:pos="1830"/>
        </w:tabs>
        <w:ind w:left="0"/>
        <w:jc w:val="center"/>
        <w:rPr>
          <w:rFonts w:ascii="Arial" w:hAnsi="Arial" w:cs="Arial"/>
          <w:sz w:val="24"/>
          <w:szCs w:val="24"/>
          <w:lang w:val="pt-BR"/>
        </w:rPr>
      </w:pPr>
    </w:p>
    <w:p w:rsidR="008B47A4" w:rsidRDefault="008B47A4" w:rsidP="00585415">
      <w:pPr>
        <w:tabs>
          <w:tab w:val="left" w:pos="1830"/>
        </w:tabs>
        <w:ind w:left="0"/>
        <w:jc w:val="both"/>
        <w:rPr>
          <w:rFonts w:ascii="Arial" w:hAnsi="Arial" w:cs="Arial"/>
          <w:sz w:val="24"/>
          <w:szCs w:val="24"/>
          <w:lang w:val="pt-BR"/>
        </w:rPr>
      </w:pPr>
      <w:r w:rsidRPr="008B47A4">
        <w:rPr>
          <w:rFonts w:ascii="Arial" w:hAnsi="Arial" w:cs="Arial"/>
          <w:sz w:val="24"/>
          <w:szCs w:val="24"/>
          <w:highlight w:val="yellow"/>
          <w:lang w:val="pt-BR"/>
        </w:rPr>
        <w:t xml:space="preserve">Designer, texto para a imagem: </w:t>
      </w:r>
      <w:r w:rsidRPr="008B47A4">
        <w:rPr>
          <w:rFonts w:ascii="Arial" w:hAnsi="Arial" w:cs="Arial"/>
          <w:i/>
          <w:sz w:val="24"/>
          <w:szCs w:val="24"/>
          <w:highlight w:val="yellow"/>
          <w:lang w:val="pt-BR"/>
        </w:rPr>
        <w:t>Log in</w:t>
      </w:r>
      <w:r w:rsidRPr="008B47A4">
        <w:rPr>
          <w:rFonts w:ascii="Arial" w:hAnsi="Arial" w:cs="Arial"/>
          <w:sz w:val="24"/>
          <w:szCs w:val="24"/>
          <w:highlight w:val="yellow"/>
          <w:lang w:val="pt-BR"/>
        </w:rPr>
        <w:t xml:space="preserve"> no sistema / Cadastro de pacotes de viagens / Edição de pacotes de viagens / Exclusão de viagens</w:t>
      </w:r>
    </w:p>
    <w:p w:rsidR="00585415" w:rsidRPr="00783821" w:rsidRDefault="00585415" w:rsidP="00585415">
      <w:pPr>
        <w:tabs>
          <w:tab w:val="left" w:pos="1830"/>
        </w:tabs>
        <w:ind w:left="0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783821">
        <w:rPr>
          <w:rFonts w:ascii="Arial" w:hAnsi="Arial" w:cs="Arial"/>
          <w:b/>
          <w:sz w:val="24"/>
          <w:szCs w:val="24"/>
          <w:lang w:val="pt-BR"/>
        </w:rPr>
        <w:t xml:space="preserve">Estrutura do </w:t>
      </w:r>
      <w:r w:rsidR="00235E0E" w:rsidRPr="00783821">
        <w:rPr>
          <w:rFonts w:ascii="Arial" w:hAnsi="Arial" w:cs="Arial"/>
          <w:b/>
          <w:sz w:val="24"/>
          <w:szCs w:val="24"/>
          <w:lang w:val="pt-BR"/>
        </w:rPr>
        <w:t>b</w:t>
      </w:r>
      <w:r w:rsidRPr="00783821">
        <w:rPr>
          <w:rFonts w:ascii="Arial" w:hAnsi="Arial" w:cs="Arial"/>
          <w:b/>
          <w:sz w:val="24"/>
          <w:szCs w:val="24"/>
          <w:lang w:val="pt-BR"/>
        </w:rPr>
        <w:t xml:space="preserve">anco de </w:t>
      </w:r>
      <w:r w:rsidR="00235E0E" w:rsidRPr="00783821">
        <w:rPr>
          <w:rFonts w:ascii="Arial" w:hAnsi="Arial" w:cs="Arial"/>
          <w:b/>
          <w:sz w:val="24"/>
          <w:szCs w:val="24"/>
          <w:lang w:val="pt-BR"/>
        </w:rPr>
        <w:t>d</w:t>
      </w:r>
      <w:r w:rsidRPr="00783821">
        <w:rPr>
          <w:rFonts w:ascii="Arial" w:hAnsi="Arial" w:cs="Arial"/>
          <w:b/>
          <w:sz w:val="24"/>
          <w:szCs w:val="24"/>
          <w:lang w:val="pt-BR"/>
        </w:rPr>
        <w:t>ados</w:t>
      </w:r>
    </w:p>
    <w:p w:rsidR="00585415" w:rsidRDefault="008B47A4" w:rsidP="008B47A4">
      <w:pPr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</w:t>
      </w:r>
      <w:r w:rsidR="00585415" w:rsidRPr="00585415">
        <w:rPr>
          <w:rFonts w:ascii="Arial" w:hAnsi="Arial" w:cs="Arial"/>
          <w:sz w:val="24"/>
          <w:szCs w:val="24"/>
        </w:rPr>
        <w:t xml:space="preserve">adastro de </w:t>
      </w:r>
      <w:r w:rsidR="00235E0E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suário,</w:t>
      </w:r>
      <w:r w:rsidR="00585415" w:rsidRPr="00585415">
        <w:rPr>
          <w:rFonts w:ascii="Arial" w:hAnsi="Arial" w:cs="Arial"/>
          <w:sz w:val="24"/>
          <w:szCs w:val="24"/>
        </w:rPr>
        <w:t xml:space="preserve"> os dados que devem ser salvos </w:t>
      </w:r>
      <w:r w:rsidR="00783821">
        <w:rPr>
          <w:rFonts w:ascii="Arial" w:hAnsi="Arial" w:cs="Arial"/>
          <w:sz w:val="24"/>
          <w:szCs w:val="24"/>
        </w:rPr>
        <w:t>são:</w:t>
      </w:r>
      <w:bookmarkStart w:id="0" w:name="_GoBack"/>
      <w:bookmarkEnd w:id="0"/>
    </w:p>
    <w:p w:rsidR="00235E0E" w:rsidRPr="00585415" w:rsidRDefault="00235E0E" w:rsidP="00585415">
      <w:pPr>
        <w:jc w:val="both"/>
        <w:rPr>
          <w:rFonts w:ascii="Arial" w:hAnsi="Arial" w:cs="Arial"/>
          <w:sz w:val="24"/>
          <w:szCs w:val="24"/>
        </w:rPr>
      </w:pPr>
    </w:p>
    <w:p w:rsidR="00585415" w:rsidRPr="00585415" w:rsidRDefault="00235E0E" w:rsidP="00585415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usuário</w:t>
      </w:r>
    </w:p>
    <w:p w:rsidR="00585415" w:rsidRPr="00585415" w:rsidRDefault="00235E0E" w:rsidP="00585415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</w:t>
      </w:r>
    </w:p>
    <w:p w:rsidR="00585415" w:rsidRPr="00585415" w:rsidRDefault="00585415" w:rsidP="00585415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35E0E">
        <w:rPr>
          <w:rFonts w:ascii="Arial" w:hAnsi="Arial" w:cs="Arial"/>
          <w:i/>
          <w:sz w:val="24"/>
          <w:szCs w:val="24"/>
        </w:rPr>
        <w:t>Log</w:t>
      </w:r>
      <w:r w:rsidR="00235E0E" w:rsidRPr="00235E0E">
        <w:rPr>
          <w:rFonts w:ascii="Arial" w:hAnsi="Arial" w:cs="Arial"/>
          <w:i/>
          <w:sz w:val="24"/>
          <w:szCs w:val="24"/>
        </w:rPr>
        <w:t xml:space="preserve"> </w:t>
      </w:r>
      <w:r w:rsidRPr="00235E0E">
        <w:rPr>
          <w:rFonts w:ascii="Arial" w:hAnsi="Arial" w:cs="Arial"/>
          <w:i/>
          <w:sz w:val="24"/>
          <w:szCs w:val="24"/>
        </w:rPr>
        <w:t>in</w:t>
      </w:r>
    </w:p>
    <w:p w:rsidR="00585415" w:rsidRDefault="00235E0E" w:rsidP="00585415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</w:t>
      </w:r>
    </w:p>
    <w:p w:rsidR="00585415" w:rsidRPr="00585415" w:rsidRDefault="00235E0E" w:rsidP="00585415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</w:t>
      </w:r>
    </w:p>
    <w:p w:rsidR="00585415" w:rsidRDefault="008B47A4" w:rsidP="005854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585415" w:rsidRPr="00585415">
        <w:rPr>
          <w:rFonts w:ascii="Arial" w:hAnsi="Arial" w:cs="Arial"/>
          <w:sz w:val="24"/>
          <w:szCs w:val="24"/>
        </w:rPr>
        <w:t>xemplo</w:t>
      </w:r>
      <w:r>
        <w:rPr>
          <w:rFonts w:ascii="Arial" w:hAnsi="Arial" w:cs="Arial"/>
          <w:sz w:val="24"/>
          <w:szCs w:val="24"/>
        </w:rPr>
        <w:t>:</w:t>
      </w:r>
    </w:p>
    <w:p w:rsidR="00235E0E" w:rsidRPr="00585415" w:rsidRDefault="00235E0E" w:rsidP="00585415">
      <w:pPr>
        <w:jc w:val="both"/>
        <w:rPr>
          <w:rFonts w:ascii="Arial" w:hAnsi="Arial" w:cs="Arial"/>
          <w:sz w:val="24"/>
          <w:szCs w:val="24"/>
        </w:rPr>
      </w:pPr>
    </w:p>
    <w:p w:rsidR="00585415" w:rsidRPr="00585415" w:rsidRDefault="00235E0E" w:rsidP="00585415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usuário: André Ricardo</w:t>
      </w:r>
    </w:p>
    <w:p w:rsidR="00585415" w:rsidRPr="00585415" w:rsidRDefault="00235E0E" w:rsidP="00585415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 02/04/2000</w:t>
      </w:r>
    </w:p>
    <w:p w:rsidR="00585415" w:rsidRPr="00585415" w:rsidRDefault="00585415" w:rsidP="00585415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35E0E">
        <w:rPr>
          <w:rFonts w:ascii="Arial" w:hAnsi="Arial" w:cs="Arial"/>
          <w:i/>
          <w:sz w:val="24"/>
          <w:szCs w:val="24"/>
        </w:rPr>
        <w:t>Log</w:t>
      </w:r>
      <w:r w:rsidR="00235E0E" w:rsidRPr="00235E0E">
        <w:rPr>
          <w:rFonts w:ascii="Arial" w:hAnsi="Arial" w:cs="Arial"/>
          <w:i/>
          <w:sz w:val="24"/>
          <w:szCs w:val="24"/>
        </w:rPr>
        <w:t xml:space="preserve"> </w:t>
      </w:r>
      <w:r w:rsidRPr="00235E0E">
        <w:rPr>
          <w:rFonts w:ascii="Arial" w:hAnsi="Arial" w:cs="Arial"/>
          <w:i/>
          <w:sz w:val="24"/>
          <w:szCs w:val="24"/>
        </w:rPr>
        <w:t>in</w:t>
      </w:r>
      <w:r w:rsidRPr="00585415">
        <w:rPr>
          <w:rFonts w:ascii="Arial" w:hAnsi="Arial" w:cs="Arial"/>
          <w:sz w:val="24"/>
          <w:szCs w:val="24"/>
        </w:rPr>
        <w:t>: potter</w:t>
      </w:r>
    </w:p>
    <w:p w:rsidR="00585415" w:rsidRDefault="00235E0E" w:rsidP="00585415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Senha: potter123</w:t>
      </w:r>
    </w:p>
    <w:p w:rsidR="00235E0E" w:rsidRDefault="00585415" w:rsidP="00585415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Tipo: </w:t>
      </w:r>
      <w:r w:rsidR="00235E0E">
        <w:rPr>
          <w:rFonts w:ascii="Arial" w:hAnsi="Arial" w:cs="Arial"/>
          <w:sz w:val="24"/>
          <w:szCs w:val="24"/>
        </w:rPr>
        <w:t>1</w:t>
      </w:r>
    </w:p>
    <w:p w:rsidR="00585415" w:rsidRDefault="008B47A4" w:rsidP="00235E0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Obs.: </w:t>
      </w:r>
      <w:r w:rsidR="00235E0E">
        <w:rPr>
          <w:rFonts w:ascii="Arial" w:hAnsi="Arial" w:cs="Arial"/>
          <w:sz w:val="24"/>
          <w:szCs w:val="24"/>
        </w:rPr>
        <w:t>0 –</w:t>
      </w:r>
      <w:r w:rsidR="00CD574C">
        <w:rPr>
          <w:rFonts w:ascii="Arial" w:hAnsi="Arial" w:cs="Arial"/>
          <w:sz w:val="24"/>
          <w:szCs w:val="24"/>
        </w:rPr>
        <w:t xml:space="preserve"> administrador; 1 </w:t>
      </w:r>
      <w:r>
        <w:rPr>
          <w:rFonts w:ascii="Arial" w:hAnsi="Arial" w:cs="Arial"/>
          <w:sz w:val="24"/>
          <w:szCs w:val="24"/>
        </w:rPr>
        <w:t>– colaborador</w:t>
      </w:r>
    </w:p>
    <w:p w:rsidR="00235E0E" w:rsidRPr="00585415" w:rsidRDefault="00235E0E" w:rsidP="00235E0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85415" w:rsidRDefault="008B47A4" w:rsidP="005854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</w:t>
      </w:r>
      <w:r w:rsidR="00585415" w:rsidRPr="00585415">
        <w:rPr>
          <w:rFonts w:ascii="Arial" w:hAnsi="Arial" w:cs="Arial"/>
          <w:sz w:val="24"/>
          <w:szCs w:val="24"/>
        </w:rPr>
        <w:t xml:space="preserve">adastro de </w:t>
      </w:r>
      <w:r w:rsidR="00235E0E">
        <w:rPr>
          <w:rFonts w:ascii="Arial" w:hAnsi="Arial" w:cs="Arial"/>
          <w:sz w:val="24"/>
          <w:szCs w:val="24"/>
        </w:rPr>
        <w:t>p</w:t>
      </w:r>
      <w:r w:rsidR="00CD574C">
        <w:rPr>
          <w:rFonts w:ascii="Arial" w:hAnsi="Arial" w:cs="Arial"/>
          <w:sz w:val="24"/>
          <w:szCs w:val="24"/>
        </w:rPr>
        <w:t xml:space="preserve">acote </w:t>
      </w:r>
      <w:r w:rsidR="00235E0E">
        <w:rPr>
          <w:rFonts w:ascii="Arial" w:hAnsi="Arial" w:cs="Arial"/>
          <w:sz w:val="24"/>
          <w:szCs w:val="24"/>
        </w:rPr>
        <w:t>t</w:t>
      </w:r>
      <w:r w:rsidR="00CD574C">
        <w:rPr>
          <w:rFonts w:ascii="Arial" w:hAnsi="Arial" w:cs="Arial"/>
          <w:sz w:val="24"/>
          <w:szCs w:val="24"/>
        </w:rPr>
        <w:t>urístico</w:t>
      </w:r>
      <w:r>
        <w:rPr>
          <w:rFonts w:ascii="Arial" w:hAnsi="Arial" w:cs="Arial"/>
          <w:sz w:val="24"/>
          <w:szCs w:val="24"/>
        </w:rPr>
        <w:t xml:space="preserve">, </w:t>
      </w:r>
      <w:r w:rsidR="00585415" w:rsidRPr="00585415">
        <w:rPr>
          <w:rFonts w:ascii="Arial" w:hAnsi="Arial" w:cs="Arial"/>
          <w:sz w:val="24"/>
          <w:szCs w:val="24"/>
        </w:rPr>
        <w:t>os dados que devem ser salvos são:</w:t>
      </w:r>
    </w:p>
    <w:p w:rsidR="008B47A4" w:rsidRPr="00585415" w:rsidRDefault="008B47A4" w:rsidP="00585415">
      <w:pPr>
        <w:jc w:val="both"/>
        <w:rPr>
          <w:rFonts w:ascii="Arial" w:hAnsi="Arial" w:cs="Arial"/>
          <w:sz w:val="24"/>
          <w:szCs w:val="24"/>
        </w:rPr>
      </w:pPr>
    </w:p>
    <w:p w:rsidR="00585415" w:rsidRPr="00585415" w:rsidRDefault="00585415" w:rsidP="00585415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85415">
        <w:rPr>
          <w:rFonts w:ascii="Arial" w:hAnsi="Arial" w:cs="Arial"/>
          <w:sz w:val="24"/>
          <w:szCs w:val="24"/>
        </w:rPr>
        <w:t xml:space="preserve">Nome </w:t>
      </w:r>
      <w:r w:rsidR="00CD574C">
        <w:rPr>
          <w:rFonts w:ascii="Arial" w:hAnsi="Arial" w:cs="Arial"/>
          <w:sz w:val="24"/>
          <w:szCs w:val="24"/>
        </w:rPr>
        <w:t xml:space="preserve">do </w:t>
      </w:r>
      <w:r w:rsidR="00F32076">
        <w:rPr>
          <w:rFonts w:ascii="Arial" w:hAnsi="Arial" w:cs="Arial"/>
          <w:sz w:val="24"/>
          <w:szCs w:val="24"/>
        </w:rPr>
        <w:t>p</w:t>
      </w:r>
      <w:r w:rsidR="00CD574C">
        <w:rPr>
          <w:rFonts w:ascii="Arial" w:hAnsi="Arial" w:cs="Arial"/>
          <w:sz w:val="24"/>
          <w:szCs w:val="24"/>
        </w:rPr>
        <w:t>acote</w:t>
      </w:r>
    </w:p>
    <w:p w:rsidR="00585415" w:rsidRPr="00585415" w:rsidRDefault="00585415" w:rsidP="00585415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85415">
        <w:rPr>
          <w:rFonts w:ascii="Arial" w:hAnsi="Arial" w:cs="Arial"/>
          <w:sz w:val="24"/>
          <w:szCs w:val="24"/>
        </w:rPr>
        <w:t xml:space="preserve">Origem </w:t>
      </w:r>
      <w:r w:rsidR="00CD574C">
        <w:rPr>
          <w:rFonts w:ascii="Arial" w:hAnsi="Arial" w:cs="Arial"/>
          <w:sz w:val="24"/>
          <w:szCs w:val="24"/>
        </w:rPr>
        <w:t xml:space="preserve">do </w:t>
      </w:r>
      <w:r w:rsidR="00F32076">
        <w:rPr>
          <w:rFonts w:ascii="Arial" w:hAnsi="Arial" w:cs="Arial"/>
          <w:sz w:val="24"/>
          <w:szCs w:val="24"/>
        </w:rPr>
        <w:t>p</w:t>
      </w:r>
      <w:r w:rsidR="00CD574C">
        <w:rPr>
          <w:rFonts w:ascii="Arial" w:hAnsi="Arial" w:cs="Arial"/>
          <w:sz w:val="24"/>
          <w:szCs w:val="24"/>
        </w:rPr>
        <w:t>acote</w:t>
      </w:r>
    </w:p>
    <w:p w:rsidR="00585415" w:rsidRPr="00585415" w:rsidRDefault="00585415" w:rsidP="00585415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85415">
        <w:rPr>
          <w:rFonts w:ascii="Arial" w:hAnsi="Arial" w:cs="Arial"/>
          <w:sz w:val="24"/>
          <w:szCs w:val="24"/>
        </w:rPr>
        <w:t xml:space="preserve">Destino </w:t>
      </w:r>
      <w:r w:rsidR="00CD574C">
        <w:rPr>
          <w:rFonts w:ascii="Arial" w:hAnsi="Arial" w:cs="Arial"/>
          <w:sz w:val="24"/>
          <w:szCs w:val="24"/>
        </w:rPr>
        <w:t xml:space="preserve">do </w:t>
      </w:r>
      <w:r w:rsidR="00F32076">
        <w:rPr>
          <w:rFonts w:ascii="Arial" w:hAnsi="Arial" w:cs="Arial"/>
          <w:sz w:val="24"/>
          <w:szCs w:val="24"/>
        </w:rPr>
        <w:t>p</w:t>
      </w:r>
      <w:r w:rsidR="00CD574C">
        <w:rPr>
          <w:rFonts w:ascii="Arial" w:hAnsi="Arial" w:cs="Arial"/>
          <w:sz w:val="24"/>
          <w:szCs w:val="24"/>
        </w:rPr>
        <w:t>acote</w:t>
      </w:r>
    </w:p>
    <w:p w:rsidR="00585415" w:rsidRPr="00585415" w:rsidRDefault="00F32076" w:rsidP="00585415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Atrativos</w:t>
      </w:r>
    </w:p>
    <w:p w:rsidR="00585415" w:rsidRPr="00585415" w:rsidRDefault="00F32076" w:rsidP="00585415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Saída</w:t>
      </w:r>
    </w:p>
    <w:p w:rsidR="00585415" w:rsidRPr="00585415" w:rsidRDefault="00F32076" w:rsidP="00585415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</w:t>
      </w:r>
    </w:p>
    <w:p w:rsidR="00585415" w:rsidRPr="00585415" w:rsidRDefault="00585415" w:rsidP="00585415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85415">
        <w:rPr>
          <w:rFonts w:ascii="Arial" w:hAnsi="Arial" w:cs="Arial"/>
          <w:sz w:val="24"/>
          <w:szCs w:val="24"/>
        </w:rPr>
        <w:t>Usuário – neste campo</w:t>
      </w:r>
      <w:r w:rsidR="008B47A4">
        <w:rPr>
          <w:rFonts w:ascii="Arial" w:hAnsi="Arial" w:cs="Arial"/>
          <w:sz w:val="24"/>
          <w:szCs w:val="24"/>
        </w:rPr>
        <w:t>,</w:t>
      </w:r>
      <w:r w:rsidRPr="00585415">
        <w:rPr>
          <w:rFonts w:ascii="Arial" w:hAnsi="Arial" w:cs="Arial"/>
          <w:sz w:val="24"/>
          <w:szCs w:val="24"/>
        </w:rPr>
        <w:t xml:space="preserve"> você deve salvar o</w:t>
      </w:r>
      <w:r w:rsidR="00F32076">
        <w:rPr>
          <w:rFonts w:ascii="Arial" w:hAnsi="Arial" w:cs="Arial"/>
          <w:sz w:val="24"/>
          <w:szCs w:val="24"/>
        </w:rPr>
        <w:t xml:space="preserve"> ID do usuário que criou a rota</w:t>
      </w:r>
    </w:p>
    <w:p w:rsidR="00585415" w:rsidRDefault="008B47A4" w:rsidP="005854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</w:t>
      </w:r>
      <w:r w:rsidR="00585415" w:rsidRPr="00585415">
        <w:rPr>
          <w:rFonts w:ascii="Arial" w:hAnsi="Arial" w:cs="Arial"/>
          <w:sz w:val="24"/>
          <w:szCs w:val="24"/>
        </w:rPr>
        <w:t>:</w:t>
      </w:r>
    </w:p>
    <w:p w:rsidR="00F32076" w:rsidRPr="00585415" w:rsidRDefault="00F32076" w:rsidP="00585415">
      <w:pPr>
        <w:jc w:val="both"/>
        <w:rPr>
          <w:rFonts w:ascii="Arial" w:hAnsi="Arial" w:cs="Arial"/>
          <w:sz w:val="24"/>
          <w:szCs w:val="24"/>
        </w:rPr>
      </w:pPr>
    </w:p>
    <w:p w:rsidR="00585415" w:rsidRPr="00585415" w:rsidRDefault="00585415" w:rsidP="0058541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85415">
        <w:rPr>
          <w:rFonts w:ascii="Arial" w:hAnsi="Arial" w:cs="Arial"/>
          <w:sz w:val="24"/>
          <w:szCs w:val="24"/>
        </w:rPr>
        <w:t xml:space="preserve">Nome </w:t>
      </w:r>
      <w:r w:rsidR="00CD574C">
        <w:rPr>
          <w:rFonts w:ascii="Arial" w:hAnsi="Arial" w:cs="Arial"/>
          <w:sz w:val="24"/>
          <w:szCs w:val="24"/>
        </w:rPr>
        <w:t xml:space="preserve">do </w:t>
      </w:r>
      <w:r w:rsidR="00F32076">
        <w:rPr>
          <w:rFonts w:ascii="Arial" w:hAnsi="Arial" w:cs="Arial"/>
          <w:sz w:val="24"/>
          <w:szCs w:val="24"/>
        </w:rPr>
        <w:t>p</w:t>
      </w:r>
      <w:r w:rsidR="00CD574C">
        <w:rPr>
          <w:rFonts w:ascii="Arial" w:hAnsi="Arial" w:cs="Arial"/>
          <w:sz w:val="24"/>
          <w:szCs w:val="24"/>
        </w:rPr>
        <w:t>acote</w:t>
      </w:r>
      <w:r w:rsidRPr="00585415">
        <w:rPr>
          <w:rFonts w:ascii="Arial" w:hAnsi="Arial" w:cs="Arial"/>
          <w:sz w:val="24"/>
          <w:szCs w:val="24"/>
        </w:rPr>
        <w:t xml:space="preserve">: </w:t>
      </w:r>
      <w:r w:rsidR="00F32076">
        <w:rPr>
          <w:rFonts w:ascii="Arial" w:hAnsi="Arial" w:cs="Arial"/>
          <w:sz w:val="24"/>
          <w:szCs w:val="24"/>
        </w:rPr>
        <w:t>r</w:t>
      </w:r>
      <w:r w:rsidRPr="00585415">
        <w:rPr>
          <w:rFonts w:ascii="Arial" w:hAnsi="Arial" w:cs="Arial"/>
          <w:sz w:val="24"/>
          <w:szCs w:val="24"/>
        </w:rPr>
        <w:t xml:space="preserve">ota </w:t>
      </w:r>
      <w:r w:rsidR="00783821">
        <w:rPr>
          <w:rFonts w:ascii="Arial" w:hAnsi="Arial" w:cs="Arial"/>
          <w:sz w:val="24"/>
          <w:szCs w:val="24"/>
        </w:rPr>
        <w:t>romântica – Serra g</w:t>
      </w:r>
      <w:r w:rsidR="00F32076">
        <w:rPr>
          <w:rFonts w:ascii="Arial" w:hAnsi="Arial" w:cs="Arial"/>
          <w:sz w:val="24"/>
          <w:szCs w:val="24"/>
        </w:rPr>
        <w:t>aúcha</w:t>
      </w:r>
    </w:p>
    <w:p w:rsidR="00585415" w:rsidRPr="00585415" w:rsidRDefault="00585415" w:rsidP="0058541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85415">
        <w:rPr>
          <w:rFonts w:ascii="Arial" w:hAnsi="Arial" w:cs="Arial"/>
          <w:sz w:val="24"/>
          <w:szCs w:val="24"/>
        </w:rPr>
        <w:t xml:space="preserve">Origem </w:t>
      </w:r>
      <w:r w:rsidR="00CD574C">
        <w:rPr>
          <w:rFonts w:ascii="Arial" w:hAnsi="Arial" w:cs="Arial"/>
          <w:sz w:val="24"/>
          <w:szCs w:val="24"/>
        </w:rPr>
        <w:t xml:space="preserve">do </w:t>
      </w:r>
      <w:r w:rsidR="00F32076">
        <w:rPr>
          <w:rFonts w:ascii="Arial" w:hAnsi="Arial" w:cs="Arial"/>
          <w:sz w:val="24"/>
          <w:szCs w:val="24"/>
        </w:rPr>
        <w:t>p</w:t>
      </w:r>
      <w:r w:rsidR="00CD574C">
        <w:rPr>
          <w:rFonts w:ascii="Arial" w:hAnsi="Arial" w:cs="Arial"/>
          <w:sz w:val="24"/>
          <w:szCs w:val="24"/>
        </w:rPr>
        <w:t>acote</w:t>
      </w:r>
      <w:r w:rsidR="00F32076">
        <w:rPr>
          <w:rFonts w:ascii="Arial" w:hAnsi="Arial" w:cs="Arial"/>
          <w:sz w:val="24"/>
          <w:szCs w:val="24"/>
        </w:rPr>
        <w:t>: São Leopoldo</w:t>
      </w:r>
    </w:p>
    <w:p w:rsidR="00585415" w:rsidRPr="00585415" w:rsidRDefault="00585415" w:rsidP="0058541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85415">
        <w:rPr>
          <w:rFonts w:ascii="Arial" w:hAnsi="Arial" w:cs="Arial"/>
          <w:sz w:val="24"/>
          <w:szCs w:val="24"/>
        </w:rPr>
        <w:t xml:space="preserve">Destino </w:t>
      </w:r>
      <w:r w:rsidR="00CD574C">
        <w:rPr>
          <w:rFonts w:ascii="Arial" w:hAnsi="Arial" w:cs="Arial"/>
          <w:sz w:val="24"/>
          <w:szCs w:val="24"/>
        </w:rPr>
        <w:t xml:space="preserve">do </w:t>
      </w:r>
      <w:r w:rsidR="00F32076">
        <w:rPr>
          <w:rFonts w:ascii="Arial" w:hAnsi="Arial" w:cs="Arial"/>
          <w:sz w:val="24"/>
          <w:szCs w:val="24"/>
        </w:rPr>
        <w:t>p</w:t>
      </w:r>
      <w:r w:rsidR="00CD574C">
        <w:rPr>
          <w:rFonts w:ascii="Arial" w:hAnsi="Arial" w:cs="Arial"/>
          <w:sz w:val="24"/>
          <w:szCs w:val="24"/>
        </w:rPr>
        <w:t>acote</w:t>
      </w:r>
      <w:r w:rsidR="00F32076">
        <w:rPr>
          <w:rFonts w:ascii="Arial" w:hAnsi="Arial" w:cs="Arial"/>
          <w:sz w:val="24"/>
          <w:szCs w:val="24"/>
        </w:rPr>
        <w:t>: São Francisco de Paula</w:t>
      </w:r>
    </w:p>
    <w:p w:rsidR="00585415" w:rsidRPr="00585415" w:rsidRDefault="00F32076" w:rsidP="0058541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Atrativos: p</w:t>
      </w:r>
      <w:r w:rsidR="00585415" w:rsidRPr="00585415">
        <w:rPr>
          <w:rFonts w:ascii="Arial" w:hAnsi="Arial" w:cs="Arial"/>
          <w:sz w:val="24"/>
          <w:szCs w:val="24"/>
        </w:rPr>
        <w:t xml:space="preserve">ara os amantes da natureza, de jardins floridos e da cultura germânica, sugerimos a </w:t>
      </w:r>
      <w:r>
        <w:rPr>
          <w:rFonts w:ascii="Arial" w:hAnsi="Arial" w:cs="Arial"/>
          <w:sz w:val="24"/>
          <w:szCs w:val="24"/>
        </w:rPr>
        <w:t>r</w:t>
      </w:r>
      <w:r w:rsidR="00585415" w:rsidRPr="00585415">
        <w:rPr>
          <w:rFonts w:ascii="Arial" w:hAnsi="Arial" w:cs="Arial"/>
          <w:sz w:val="24"/>
          <w:szCs w:val="24"/>
        </w:rPr>
        <w:t xml:space="preserve">ota </w:t>
      </w:r>
      <w:r>
        <w:rPr>
          <w:rFonts w:ascii="Arial" w:hAnsi="Arial" w:cs="Arial"/>
          <w:sz w:val="24"/>
          <w:szCs w:val="24"/>
        </w:rPr>
        <w:t>r</w:t>
      </w:r>
      <w:r w:rsidR="00585415" w:rsidRPr="00585415">
        <w:rPr>
          <w:rFonts w:ascii="Arial" w:hAnsi="Arial" w:cs="Arial"/>
          <w:sz w:val="24"/>
          <w:szCs w:val="24"/>
        </w:rPr>
        <w:t xml:space="preserve">omântica. Rodeada por plátanos, que no outono oferecem um colorido especial, paisagens de tirar o fôlego e repleta de construções no estilo enxaimel (arquitetura típica germânica), a </w:t>
      </w:r>
      <w:r>
        <w:rPr>
          <w:rFonts w:ascii="Arial" w:hAnsi="Arial" w:cs="Arial"/>
          <w:sz w:val="24"/>
          <w:szCs w:val="24"/>
        </w:rPr>
        <w:t>r</w:t>
      </w:r>
      <w:r w:rsidR="00585415" w:rsidRPr="00585415">
        <w:rPr>
          <w:rFonts w:ascii="Arial" w:hAnsi="Arial" w:cs="Arial"/>
          <w:sz w:val="24"/>
          <w:szCs w:val="24"/>
        </w:rPr>
        <w:t xml:space="preserve">ota </w:t>
      </w:r>
      <w:r>
        <w:rPr>
          <w:rFonts w:ascii="Arial" w:hAnsi="Arial" w:cs="Arial"/>
          <w:sz w:val="24"/>
          <w:szCs w:val="24"/>
        </w:rPr>
        <w:t>r</w:t>
      </w:r>
      <w:r w:rsidR="00585415" w:rsidRPr="00585415">
        <w:rPr>
          <w:rFonts w:ascii="Arial" w:hAnsi="Arial" w:cs="Arial"/>
          <w:sz w:val="24"/>
          <w:szCs w:val="24"/>
        </w:rPr>
        <w:t xml:space="preserve">omântica </w:t>
      </w:r>
      <w:r>
        <w:rPr>
          <w:rFonts w:ascii="Arial" w:hAnsi="Arial" w:cs="Arial"/>
          <w:sz w:val="24"/>
          <w:szCs w:val="24"/>
        </w:rPr>
        <w:t>tem</w:t>
      </w:r>
      <w:r w:rsidR="00585415" w:rsidRPr="00585415">
        <w:rPr>
          <w:rFonts w:ascii="Arial" w:hAnsi="Arial" w:cs="Arial"/>
          <w:sz w:val="24"/>
          <w:szCs w:val="24"/>
        </w:rPr>
        <w:t xml:space="preserve"> diversas opções de lazer para passeios de final de semana ou para os que desejam um</w:t>
      </w:r>
      <w:r>
        <w:rPr>
          <w:rFonts w:ascii="Arial" w:hAnsi="Arial" w:cs="Arial"/>
          <w:sz w:val="24"/>
          <w:szCs w:val="24"/>
        </w:rPr>
        <w:t>a estadia tranquila e romântica.</w:t>
      </w:r>
    </w:p>
    <w:p w:rsidR="00585415" w:rsidRPr="00585415" w:rsidRDefault="00F32076" w:rsidP="0058541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Saída: 15/08/2020</w:t>
      </w:r>
    </w:p>
    <w:p w:rsidR="00585415" w:rsidRPr="00585415" w:rsidRDefault="00F32076" w:rsidP="0058541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Retorno: 23/08/2020</w:t>
      </w:r>
    </w:p>
    <w:p w:rsidR="00F32076" w:rsidRDefault="00585415" w:rsidP="0058541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85415">
        <w:rPr>
          <w:rFonts w:ascii="Arial" w:hAnsi="Arial" w:cs="Arial"/>
          <w:sz w:val="24"/>
          <w:szCs w:val="24"/>
        </w:rPr>
        <w:t>Usuário: An</w:t>
      </w:r>
      <w:r w:rsidR="00F32076">
        <w:rPr>
          <w:rFonts w:ascii="Arial" w:hAnsi="Arial" w:cs="Arial"/>
          <w:sz w:val="24"/>
          <w:szCs w:val="24"/>
        </w:rPr>
        <w:t>dré Ricardo</w:t>
      </w:r>
    </w:p>
    <w:p w:rsidR="00585415" w:rsidRPr="00585415" w:rsidRDefault="00585415" w:rsidP="00F32076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85415">
        <w:rPr>
          <w:rFonts w:ascii="Arial" w:hAnsi="Arial" w:cs="Arial"/>
          <w:sz w:val="24"/>
          <w:szCs w:val="24"/>
        </w:rPr>
        <w:t>Obs</w:t>
      </w:r>
      <w:r w:rsidR="00F32076">
        <w:rPr>
          <w:rFonts w:ascii="Arial" w:hAnsi="Arial" w:cs="Arial"/>
          <w:sz w:val="24"/>
          <w:szCs w:val="24"/>
        </w:rPr>
        <w:t>.:</w:t>
      </w:r>
      <w:r w:rsidRPr="00585415">
        <w:rPr>
          <w:rFonts w:ascii="Arial" w:hAnsi="Arial" w:cs="Arial"/>
          <w:sz w:val="24"/>
          <w:szCs w:val="24"/>
        </w:rPr>
        <w:t xml:space="preserve"> por meio do ID, na visualização do usuári</w:t>
      </w:r>
      <w:r w:rsidR="008B47A4">
        <w:rPr>
          <w:rFonts w:ascii="Arial" w:hAnsi="Arial" w:cs="Arial"/>
          <w:sz w:val="24"/>
          <w:szCs w:val="24"/>
        </w:rPr>
        <w:t>o, você deve trazer o nome dele.</w:t>
      </w:r>
    </w:p>
    <w:p w:rsidR="00585415" w:rsidRPr="00585415" w:rsidRDefault="00585415" w:rsidP="00585415">
      <w:pPr>
        <w:tabs>
          <w:tab w:val="left" w:pos="1830"/>
        </w:tabs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sectPr w:rsidR="00585415" w:rsidRPr="00585415" w:rsidSect="005F09FB">
      <w:footerReference w:type="default" r:id="rId13"/>
      <w:headerReference w:type="first" r:id="rId14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1E5" w:rsidRDefault="009271E5">
      <w:r>
        <w:separator/>
      </w:r>
    </w:p>
    <w:p w:rsidR="009271E5" w:rsidRDefault="009271E5"/>
  </w:endnote>
  <w:endnote w:type="continuationSeparator" w:id="0">
    <w:p w:rsidR="009271E5" w:rsidRDefault="009271E5">
      <w:r>
        <w:continuationSeparator/>
      </w:r>
    </w:p>
    <w:p w:rsidR="009271E5" w:rsidRDefault="009271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Tabela de rodapé com data, título do documento e número da página"/>
    </w:tblPr>
    <w:tblGrid>
      <w:gridCol w:w="1354"/>
      <w:gridCol w:w="6318"/>
      <w:gridCol w:w="1354"/>
    </w:tblGrid>
    <w:tr w:rsidR="00FC58C2" w:rsidTr="005A54FA">
      <w:tc>
        <w:tcPr>
          <w:tcW w:w="750" w:type="pct"/>
        </w:tcPr>
        <w:p w:rsidR="00FC58C2" w:rsidRDefault="009271E5" w:rsidP="00230DEC">
          <w:pPr>
            <w:pStyle w:val="Rodap"/>
          </w:pPr>
          <w:sdt>
            <w:sdtPr>
              <w:alias w:val="Data:"/>
              <w:tag w:val="Data:"/>
              <w:id w:val="-581765881"/>
              <w:placeholder>
                <w:docPart w:val="8DDFB70290B24A56BA9C4EF03EEF6B95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/>
            </w:sdtPr>
            <w:sdtEndPr/>
            <w:sdtContent>
              <w:r w:rsidR="00230DEC">
                <w:t xml:space="preserve"> </w:t>
              </w:r>
            </w:sdtContent>
          </w:sdt>
        </w:p>
      </w:tc>
      <w:tc>
        <w:tcPr>
          <w:tcW w:w="3500" w:type="pct"/>
        </w:tcPr>
        <w:sdt>
          <w:sdtPr>
            <w:alias w:val="Título:"/>
            <w:tag w:val="Título:"/>
            <w:id w:val="1369803302"/>
            <w:placeholder>
              <w:docPart w:val="8B596C49DE7F4757BD4AC6F057CC2323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FC58C2" w:rsidRDefault="000849E1" w:rsidP="00547E56">
              <w:pPr>
                <w:pStyle w:val="Rodap"/>
                <w:jc w:val="center"/>
              </w:pPr>
              <w:r>
                <w:t>Documento de requisitos de sistema</w:t>
              </w:r>
            </w:p>
          </w:sdtContent>
        </w:sdt>
      </w:tc>
      <w:tc>
        <w:tcPr>
          <w:tcW w:w="750" w:type="pct"/>
        </w:tcPr>
        <w:p w:rsidR="00FC58C2" w:rsidRDefault="004F0E9B" w:rsidP="00547E56">
          <w:pPr>
            <w:pStyle w:val="Rodap"/>
            <w:jc w:val="right"/>
          </w:pPr>
          <w:r>
            <w:rPr>
              <w:lang w:val="pt-BR" w:bidi="pt-BR"/>
            </w:rPr>
            <w:fldChar w:fldCharType="begin"/>
          </w:r>
          <w:r>
            <w:rPr>
              <w:lang w:val="pt-BR" w:bidi="pt-BR"/>
            </w:rPr>
            <w:instrText xml:space="preserve"> PAGE   \* MERGEFORMAT </w:instrText>
          </w:r>
          <w:r>
            <w:rPr>
              <w:lang w:val="pt-BR" w:bidi="pt-BR"/>
            </w:rPr>
            <w:fldChar w:fldCharType="separate"/>
          </w:r>
          <w:r w:rsidR="00783821">
            <w:rPr>
              <w:noProof/>
              <w:lang w:val="pt-BR" w:bidi="pt-BR"/>
            </w:rPr>
            <w:t>6</w:t>
          </w:r>
          <w:r>
            <w:rPr>
              <w:noProof/>
              <w:lang w:val="pt-BR" w:bidi="pt-BR"/>
            </w:rPr>
            <w:fldChar w:fldCharType="end"/>
          </w:r>
        </w:p>
      </w:tc>
    </w:tr>
  </w:tbl>
  <w:p w:rsidR="00FC58C2" w:rsidRDefault="00FC58C2">
    <w:pPr>
      <w:pStyle w:val="Rodap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1E5" w:rsidRDefault="009271E5">
      <w:r>
        <w:separator/>
      </w:r>
    </w:p>
    <w:p w:rsidR="009271E5" w:rsidRDefault="009271E5"/>
  </w:footnote>
  <w:footnote w:type="continuationSeparator" w:id="0">
    <w:p w:rsidR="009271E5" w:rsidRDefault="009271E5">
      <w:r>
        <w:continuationSeparator/>
      </w:r>
    </w:p>
    <w:p w:rsidR="009271E5" w:rsidRDefault="009271E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C93" w:rsidRDefault="00A638EC">
    <w:pPr>
      <w:pStyle w:val="Cabealho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28C2BF5" wp14:editId="70BEBE4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o 1" descr="Barra lateral decorativ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tângulo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tângulo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group w14:anchorId="7819FD87" id="Grupo 1" o:spid="_x0000_s1026" alt="Barra lateral decorativa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">
              <v:rect id="Retângulo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tângulo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" fillcolor="#94b6d2 [3204]" stroked="f" strokeweight="1pt">
                <v:path arrowok="t"/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946DF"/>
    <w:multiLevelType w:val="hybridMultilevel"/>
    <w:tmpl w:val="5A84179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6102D3"/>
    <w:multiLevelType w:val="hybridMultilevel"/>
    <w:tmpl w:val="0210721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992A43"/>
    <w:multiLevelType w:val="hybridMultilevel"/>
    <w:tmpl w:val="E4AE81A4"/>
    <w:lvl w:ilvl="0" w:tplc="145214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993888"/>
    <w:multiLevelType w:val="hybridMultilevel"/>
    <w:tmpl w:val="E0525368"/>
    <w:lvl w:ilvl="0" w:tplc="0EB45C24">
      <w:start w:val="1"/>
      <w:numFmt w:val="bullet"/>
      <w:pStyle w:val="Commarcadores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8"/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9E1"/>
    <w:rsid w:val="00037347"/>
    <w:rsid w:val="00066A2B"/>
    <w:rsid w:val="0007112D"/>
    <w:rsid w:val="000721BC"/>
    <w:rsid w:val="000849E1"/>
    <w:rsid w:val="00131FBD"/>
    <w:rsid w:val="00164A11"/>
    <w:rsid w:val="0016586F"/>
    <w:rsid w:val="001667AC"/>
    <w:rsid w:val="00186300"/>
    <w:rsid w:val="001912B2"/>
    <w:rsid w:val="001C2C03"/>
    <w:rsid w:val="001D5019"/>
    <w:rsid w:val="00223FB2"/>
    <w:rsid w:val="00230DEC"/>
    <w:rsid w:val="00235E0E"/>
    <w:rsid w:val="002656B9"/>
    <w:rsid w:val="00283FE2"/>
    <w:rsid w:val="00290347"/>
    <w:rsid w:val="002A0044"/>
    <w:rsid w:val="00335C2B"/>
    <w:rsid w:val="003860B3"/>
    <w:rsid w:val="003A445F"/>
    <w:rsid w:val="003A4FE1"/>
    <w:rsid w:val="003C0801"/>
    <w:rsid w:val="003F66FA"/>
    <w:rsid w:val="004224CB"/>
    <w:rsid w:val="00474746"/>
    <w:rsid w:val="004D5282"/>
    <w:rsid w:val="004E5A7A"/>
    <w:rsid w:val="004F0E9B"/>
    <w:rsid w:val="00547E56"/>
    <w:rsid w:val="00585415"/>
    <w:rsid w:val="005A54FA"/>
    <w:rsid w:val="005B2EAF"/>
    <w:rsid w:val="005B3755"/>
    <w:rsid w:val="005F09FB"/>
    <w:rsid w:val="00602F8D"/>
    <w:rsid w:val="00621DB9"/>
    <w:rsid w:val="00650F13"/>
    <w:rsid w:val="006E67C4"/>
    <w:rsid w:val="006F2718"/>
    <w:rsid w:val="00773747"/>
    <w:rsid w:val="00783821"/>
    <w:rsid w:val="007D770B"/>
    <w:rsid w:val="007F4B9C"/>
    <w:rsid w:val="007F6D58"/>
    <w:rsid w:val="008400AB"/>
    <w:rsid w:val="00840EE9"/>
    <w:rsid w:val="008801EC"/>
    <w:rsid w:val="008B47A4"/>
    <w:rsid w:val="008D2F98"/>
    <w:rsid w:val="0090428B"/>
    <w:rsid w:val="00914DB9"/>
    <w:rsid w:val="009271E5"/>
    <w:rsid w:val="00930FE5"/>
    <w:rsid w:val="00983498"/>
    <w:rsid w:val="00A638EC"/>
    <w:rsid w:val="00A94C93"/>
    <w:rsid w:val="00AA09EE"/>
    <w:rsid w:val="00AA133F"/>
    <w:rsid w:val="00AA638C"/>
    <w:rsid w:val="00AD318C"/>
    <w:rsid w:val="00AE0CB9"/>
    <w:rsid w:val="00BE0195"/>
    <w:rsid w:val="00C15863"/>
    <w:rsid w:val="00C64F55"/>
    <w:rsid w:val="00CD574C"/>
    <w:rsid w:val="00CE05DA"/>
    <w:rsid w:val="00D20E17"/>
    <w:rsid w:val="00D5350B"/>
    <w:rsid w:val="00D70E27"/>
    <w:rsid w:val="00E048B3"/>
    <w:rsid w:val="00E5569A"/>
    <w:rsid w:val="00EC23FB"/>
    <w:rsid w:val="00EE040B"/>
    <w:rsid w:val="00F0385B"/>
    <w:rsid w:val="00F32076"/>
    <w:rsid w:val="00F44216"/>
    <w:rsid w:val="00F9069F"/>
    <w:rsid w:val="00F924EB"/>
    <w:rsid w:val="00FC58C2"/>
    <w:rsid w:val="00FF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pt-PT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1"/>
    <w:lsdException w:name="caption" w:uiPriority="35" w:qFormat="1"/>
    <w:lsdException w:name="List" w:uiPriority="0"/>
    <w:lsdException w:name="List Bullet" w:uiPriority="0"/>
    <w:lsdException w:name="List Number" w:uiPriority="0" w:qFormat="1"/>
    <w:lsdException w:name="Title" w:semiHidden="0" w:uiPriority="0" w:unhideWhenUsed="0" w:qFormat="1"/>
    <w:lsdException w:name="Signature" w:uiPriority="0" w:qFormat="1"/>
    <w:lsdException w:name="Default Paragraph Font" w:uiPriority="1"/>
    <w:lsdException w:name="Subtitle" w:semiHidden="0" w:uiPriority="0" w:unhideWhenUsed="0" w:qFormat="1"/>
    <w:lsdException w:name="Strong" w:uiPriority="9"/>
    <w:lsdException w:name="Emphasis" w:uiPriority="20"/>
    <w:lsdException w:name="Table Grid" w:semiHidden="0" w:uiPriority="39" w:unhideWhenUsed="0"/>
    <w:lsdException w:name="Placeholder Text" w:uiPriority="2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Ttulo1">
    <w:name w:val="heading 1"/>
    <w:basedOn w:val="Normal"/>
    <w:next w:val="Normal"/>
    <w:link w:val="Ttulo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Pr>
      <w:rFonts w:asciiTheme="majorHAnsi" w:eastAsiaTheme="majorEastAsia" w:hAnsiTheme="majorHAnsi" w:cstheme="majorBidi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tulo">
    <w:name w:val="Title"/>
    <w:basedOn w:val="Normal"/>
    <w:link w:val="Ttulo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1">
    <w:name w:val="Grid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ListTable7ColorfulAccent1">
    <w:name w:val="List Table 7 Colorful Accent 1"/>
    <w:basedOn w:val="Tabela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Accent1">
    <w:name w:val="Grid Table 5 Dark Accent 1"/>
    <w:basedOn w:val="Tabela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4Accent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Light">
    <w:name w:val="Grid Table Light"/>
    <w:basedOn w:val="Tabela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ela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2Accent1">
    <w:name w:val="List Table 2 Accent 1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xtodoEspaoReservado">
    <w:name w:val="Placeholder Text"/>
    <w:basedOn w:val="Fontepargpadro"/>
    <w:uiPriority w:val="2"/>
    <w:rPr>
      <w:i/>
      <w:iCs/>
      <w:color w:val="808080"/>
    </w:r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PlainTable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6">
    <w:name w:val="Grid Table 1 Light Accent 6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Accent6">
    <w:name w:val="List Table 1 Light Accent 6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Rodap">
    <w:name w:val="footer"/>
    <w:basedOn w:val="Normal"/>
    <w:link w:val="RodapChar"/>
    <w:uiPriority w:val="2"/>
    <w:pPr>
      <w:spacing w:before="0"/>
    </w:pPr>
  </w:style>
  <w:style w:type="character" w:customStyle="1" w:styleId="RodapChar">
    <w:name w:val="Rodapé Char"/>
    <w:basedOn w:val="Fontepargpadro"/>
    <w:link w:val="Rodap"/>
    <w:uiPriority w:val="2"/>
  </w:style>
  <w:style w:type="table" w:customStyle="1" w:styleId="Sembordas">
    <w:name w:val="Sem bordas"/>
    <w:basedOn w:val="Tabe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aliases w:val="Sample questionnaires table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94B6D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GridTable2Accent1">
    <w:name w:val="Grid Table 2 Accent 1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tipo">
    <w:name w:val="Logotip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Informaesdecontato">
    <w:name w:val="Informações de contat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customStyle="1" w:styleId="GridTable3Accent3">
    <w:name w:val="Grid Table 3 Accent 3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5DarkAccent3">
    <w:name w:val="Grid Table 5 Dark Accent 3"/>
    <w:basedOn w:val="Tabela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1LightAccent3">
    <w:name w:val="Grid Table 1 Light Accent 3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Assinatura">
    <w:name w:val="Signature"/>
    <w:basedOn w:val="Normal"/>
    <w:link w:val="Assinatura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AssinaturaChar">
    <w:name w:val="Assinatura Char"/>
    <w:basedOn w:val="Fontepargpadro"/>
    <w:link w:val="Assinatura"/>
    <w:uiPriority w:val="1"/>
    <w:rsid w:val="006E67C4"/>
    <w:rPr>
      <w:kern w:val="0"/>
      <w:sz w:val="16"/>
      <w:szCs w:val="16"/>
      <w14:ligatures w14:val="none"/>
    </w:rPr>
  </w:style>
  <w:style w:type="paragraph" w:customStyle="1" w:styleId="Assinar">
    <w:name w:val="Assinar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Alinhamentodireita">
    <w:name w:val="Alinhamento à direita"/>
    <w:basedOn w:val="Normal"/>
    <w:uiPriority w:val="1"/>
    <w:qFormat/>
    <w:pPr>
      <w:jc w:val="right"/>
    </w:pPr>
  </w:style>
  <w:style w:type="table" w:customStyle="1" w:styleId="GridTable1LightAccent2">
    <w:name w:val="Grid Table 1 Light Accent 2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ommarcadores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nfaseIntensa">
    <w:name w:val="Intense Emphasis"/>
    <w:basedOn w:val="Fontepargpadro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54FA"/>
    <w:rPr>
      <w:i/>
      <w:iCs/>
      <w:color w:val="355D7E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Textoembloco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Fontepargpadro"/>
    <w:uiPriority w:val="99"/>
    <w:semiHidden/>
    <w:unhideWhenUsed/>
    <w:rsid w:val="005A54FA"/>
    <w:rPr>
      <w:color w:val="7C5F1D" w:themeColor="accent4" w:themeShade="80"/>
      <w:u w:val="single"/>
    </w:rPr>
  </w:style>
  <w:style w:type="character" w:customStyle="1" w:styleId="Menonoresolvida">
    <w:name w:val="Menção não resolvida"/>
    <w:basedOn w:val="Fontepargpadro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nfase">
    <w:name w:val="Emphasis"/>
    <w:basedOn w:val="Fontepargpadro"/>
    <w:uiPriority w:val="20"/>
    <w:rsid w:val="005B2EAF"/>
    <w:rPr>
      <w:i/>
      <w:iCs/>
      <w:color w:val="595959" w:themeColor="text1" w:themeTint="A6"/>
    </w:rPr>
  </w:style>
  <w:style w:type="paragraph" w:styleId="PargrafodaLista">
    <w:name w:val="List Paragraph"/>
    <w:basedOn w:val="Normal"/>
    <w:uiPriority w:val="34"/>
    <w:qFormat/>
    <w:rsid w:val="0016586F"/>
    <w:pPr>
      <w:spacing w:before="0" w:after="160" w:line="259" w:lineRule="auto"/>
      <w:ind w:left="720" w:right="0"/>
      <w:contextualSpacing/>
    </w:pPr>
    <w:rPr>
      <w:rFonts w:eastAsiaTheme="minorHAnsi"/>
      <w:kern w:val="0"/>
      <w:lang w:val="pt-BR" w:eastAsia="en-US"/>
      <w14:ligatures w14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0E27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0E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pt-PT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1"/>
    <w:lsdException w:name="caption" w:uiPriority="35" w:qFormat="1"/>
    <w:lsdException w:name="List" w:uiPriority="0"/>
    <w:lsdException w:name="List Bullet" w:uiPriority="0"/>
    <w:lsdException w:name="List Number" w:uiPriority="0" w:qFormat="1"/>
    <w:lsdException w:name="Title" w:semiHidden="0" w:uiPriority="0" w:unhideWhenUsed="0" w:qFormat="1"/>
    <w:lsdException w:name="Signature" w:uiPriority="0" w:qFormat="1"/>
    <w:lsdException w:name="Default Paragraph Font" w:uiPriority="1"/>
    <w:lsdException w:name="Subtitle" w:semiHidden="0" w:uiPriority="0" w:unhideWhenUsed="0" w:qFormat="1"/>
    <w:lsdException w:name="Strong" w:uiPriority="9"/>
    <w:lsdException w:name="Emphasis" w:uiPriority="20"/>
    <w:lsdException w:name="Table Grid" w:semiHidden="0" w:uiPriority="39" w:unhideWhenUsed="0"/>
    <w:lsdException w:name="Placeholder Text" w:uiPriority="2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Ttulo1">
    <w:name w:val="heading 1"/>
    <w:basedOn w:val="Normal"/>
    <w:next w:val="Normal"/>
    <w:link w:val="Ttulo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Pr>
      <w:rFonts w:asciiTheme="majorHAnsi" w:eastAsiaTheme="majorEastAsia" w:hAnsiTheme="majorHAnsi" w:cstheme="majorBidi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tulo">
    <w:name w:val="Title"/>
    <w:basedOn w:val="Normal"/>
    <w:link w:val="Ttulo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1">
    <w:name w:val="Grid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ListTable7ColorfulAccent1">
    <w:name w:val="List Table 7 Colorful Accent 1"/>
    <w:basedOn w:val="Tabela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Accent1">
    <w:name w:val="Grid Table 5 Dark Accent 1"/>
    <w:basedOn w:val="Tabela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4Accent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Light">
    <w:name w:val="Grid Table Light"/>
    <w:basedOn w:val="Tabela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ela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2Accent1">
    <w:name w:val="List Table 2 Accent 1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xtodoEspaoReservado">
    <w:name w:val="Placeholder Text"/>
    <w:basedOn w:val="Fontepargpadro"/>
    <w:uiPriority w:val="2"/>
    <w:rPr>
      <w:i/>
      <w:iCs/>
      <w:color w:val="808080"/>
    </w:r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PlainTable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6">
    <w:name w:val="Grid Table 1 Light Accent 6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Accent6">
    <w:name w:val="List Table 1 Light Accent 6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Rodap">
    <w:name w:val="footer"/>
    <w:basedOn w:val="Normal"/>
    <w:link w:val="RodapChar"/>
    <w:uiPriority w:val="2"/>
    <w:pPr>
      <w:spacing w:before="0"/>
    </w:pPr>
  </w:style>
  <w:style w:type="character" w:customStyle="1" w:styleId="RodapChar">
    <w:name w:val="Rodapé Char"/>
    <w:basedOn w:val="Fontepargpadro"/>
    <w:link w:val="Rodap"/>
    <w:uiPriority w:val="2"/>
  </w:style>
  <w:style w:type="table" w:customStyle="1" w:styleId="Sembordas">
    <w:name w:val="Sem bordas"/>
    <w:basedOn w:val="Tabe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aliases w:val="Sample questionnaires table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94B6D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GridTable2Accent1">
    <w:name w:val="Grid Table 2 Accent 1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tipo">
    <w:name w:val="Logotip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Informaesdecontato">
    <w:name w:val="Informações de contat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customStyle="1" w:styleId="GridTable3Accent3">
    <w:name w:val="Grid Table 3 Accent 3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5DarkAccent3">
    <w:name w:val="Grid Table 5 Dark Accent 3"/>
    <w:basedOn w:val="Tabela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1LightAccent3">
    <w:name w:val="Grid Table 1 Light Accent 3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Assinatura">
    <w:name w:val="Signature"/>
    <w:basedOn w:val="Normal"/>
    <w:link w:val="Assinatura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AssinaturaChar">
    <w:name w:val="Assinatura Char"/>
    <w:basedOn w:val="Fontepargpadro"/>
    <w:link w:val="Assinatura"/>
    <w:uiPriority w:val="1"/>
    <w:rsid w:val="006E67C4"/>
    <w:rPr>
      <w:kern w:val="0"/>
      <w:sz w:val="16"/>
      <w:szCs w:val="16"/>
      <w14:ligatures w14:val="none"/>
    </w:rPr>
  </w:style>
  <w:style w:type="paragraph" w:customStyle="1" w:styleId="Assinar">
    <w:name w:val="Assinar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Alinhamentodireita">
    <w:name w:val="Alinhamento à direita"/>
    <w:basedOn w:val="Normal"/>
    <w:uiPriority w:val="1"/>
    <w:qFormat/>
    <w:pPr>
      <w:jc w:val="right"/>
    </w:pPr>
  </w:style>
  <w:style w:type="table" w:customStyle="1" w:styleId="GridTable1LightAccent2">
    <w:name w:val="Grid Table 1 Light Accent 2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ommarcadores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nfaseIntensa">
    <w:name w:val="Intense Emphasis"/>
    <w:basedOn w:val="Fontepargpadro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54FA"/>
    <w:rPr>
      <w:i/>
      <w:iCs/>
      <w:color w:val="355D7E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Textoembloco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Fontepargpadro"/>
    <w:uiPriority w:val="99"/>
    <w:semiHidden/>
    <w:unhideWhenUsed/>
    <w:rsid w:val="005A54FA"/>
    <w:rPr>
      <w:color w:val="7C5F1D" w:themeColor="accent4" w:themeShade="80"/>
      <w:u w:val="single"/>
    </w:rPr>
  </w:style>
  <w:style w:type="character" w:customStyle="1" w:styleId="Menonoresolvida">
    <w:name w:val="Menção não resolvida"/>
    <w:basedOn w:val="Fontepargpadro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nfase">
    <w:name w:val="Emphasis"/>
    <w:basedOn w:val="Fontepargpadro"/>
    <w:uiPriority w:val="20"/>
    <w:rsid w:val="005B2EAF"/>
    <w:rPr>
      <w:i/>
      <w:iCs/>
      <w:color w:val="595959" w:themeColor="text1" w:themeTint="A6"/>
    </w:rPr>
  </w:style>
  <w:style w:type="paragraph" w:styleId="PargrafodaLista">
    <w:name w:val="List Paragraph"/>
    <w:basedOn w:val="Normal"/>
    <w:uiPriority w:val="34"/>
    <w:qFormat/>
    <w:rsid w:val="0016586F"/>
    <w:pPr>
      <w:spacing w:before="0" w:after="160" w:line="259" w:lineRule="auto"/>
      <w:ind w:left="720" w:right="0"/>
      <w:contextualSpacing/>
    </w:pPr>
    <w:rPr>
      <w:rFonts w:eastAsiaTheme="minorHAnsi"/>
      <w:kern w:val="0"/>
      <w:lang w:val="pt-BR" w:eastAsia="en-US"/>
      <w14:ligatures w14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0E27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0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velho\AppData\Roaming\Microsoft\Modelos\Plano%20de%20marketing%20t&#225;tic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B9146BDEB014C2DB02F8D8FEA3817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59B90D-86E2-49EB-AA80-41C436981892}"/>
      </w:docPartPr>
      <w:docPartBody>
        <w:p w:rsidR="00520944" w:rsidRDefault="00FB0446">
          <w:pPr>
            <w:pStyle w:val="3B9146BDEB014C2DB02F8D8FEA3817A4"/>
          </w:pPr>
          <w:r w:rsidRPr="00A638EC">
            <w:rPr>
              <w:lang w:bidi="pt-BR"/>
            </w:rPr>
            <w:t>Versão</w:t>
          </w:r>
        </w:p>
      </w:docPartBody>
    </w:docPart>
    <w:docPart>
      <w:docPartPr>
        <w:name w:val="30ADD6EF4CE4411E9DEE86C7C24D34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1DCEF4-2775-4426-BBE9-F588DDEF7A82}"/>
      </w:docPartPr>
      <w:docPartBody>
        <w:p w:rsidR="00520944" w:rsidRDefault="00FB0446">
          <w:pPr>
            <w:pStyle w:val="30ADD6EF4CE4411E9DEE86C7C24D34A3"/>
          </w:pPr>
          <w:r>
            <w:rPr>
              <w:lang w:bidi="pt-BR"/>
            </w:rPr>
            <w:t>Data</w:t>
          </w:r>
        </w:p>
      </w:docPartBody>
    </w:docPart>
    <w:docPart>
      <w:docPartPr>
        <w:name w:val="5B615A57605A4CE08DC2B7EC79524B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82D681-F0CB-408A-A408-BC9FF011736C}"/>
      </w:docPartPr>
      <w:docPartBody>
        <w:p w:rsidR="00520944" w:rsidRDefault="00FB0446">
          <w:pPr>
            <w:pStyle w:val="5B615A57605A4CE08DC2B7EC79524B3B"/>
          </w:pPr>
          <w:r w:rsidRPr="002A0044">
            <w:rPr>
              <w:lang w:bidi="pt-BR"/>
            </w:rPr>
            <w:t>Plano Tático de Marketing</w:t>
          </w:r>
        </w:p>
      </w:docPartBody>
    </w:docPart>
    <w:docPart>
      <w:docPartPr>
        <w:name w:val="2E34B89482404D0A911F85949F0C20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AE14A2-4E41-4542-893A-4F00A68D7CDA}"/>
      </w:docPartPr>
      <w:docPartBody>
        <w:p w:rsidR="00520944" w:rsidRDefault="00FB0446">
          <w:pPr>
            <w:pStyle w:val="2E34B89482404D0A911F85949F0C2096"/>
          </w:pPr>
          <w:r w:rsidRPr="004D5282">
            <w:rPr>
              <w:lang w:bidi="pt-BR"/>
            </w:rPr>
            <w:t>nome da empresa</w:t>
          </w:r>
        </w:p>
      </w:docPartBody>
    </w:docPart>
    <w:docPart>
      <w:docPartPr>
        <w:name w:val="3C9CBBD290FB44F6B92CA620C30A5B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108FBE-D658-4F00-B3BE-EBF108A42923}"/>
      </w:docPartPr>
      <w:docPartBody>
        <w:p w:rsidR="00520944" w:rsidRDefault="00FB0446">
          <w:pPr>
            <w:pStyle w:val="3C9CBBD290FB44F6B92CA620C30A5B05"/>
          </w:pPr>
          <w:r w:rsidRPr="002A0044">
            <w:rPr>
              <w:lang w:bidi="pt-BR"/>
            </w:rPr>
            <w:t>Plano Tático de Marketing</w:t>
          </w:r>
        </w:p>
      </w:docPartBody>
    </w:docPart>
    <w:docPart>
      <w:docPartPr>
        <w:name w:val="D1C36BFD324549BEAB58A6B943F171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15A09F-1429-45B4-A8D8-F07688D11915}"/>
      </w:docPartPr>
      <w:docPartBody>
        <w:p w:rsidR="00520944" w:rsidRDefault="00FB0446">
          <w:pPr>
            <w:pStyle w:val="D1C36BFD324549BEAB58A6B943F17138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8DDFB70290B24A56BA9C4EF03EEF6B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5D7B2D-5811-4A48-BB56-2B5571497FCE}"/>
      </w:docPartPr>
      <w:docPartBody>
        <w:p w:rsidR="00520944" w:rsidRDefault="00FB0446">
          <w:pPr>
            <w:pStyle w:val="8DDFB70290B24A56BA9C4EF03EEF6B95"/>
          </w:pPr>
          <w:r>
            <w:rPr>
              <w:lang w:bidi="pt-BR"/>
            </w:rPr>
            <w:t>Defina sua oferta direcionada.</w:t>
          </w:r>
        </w:p>
      </w:docPartBody>
    </w:docPart>
    <w:docPart>
      <w:docPartPr>
        <w:name w:val="8B596C49DE7F4757BD4AC6F057CC23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10CB2A-8DB9-40A8-A6CA-F08823EE5CA2}"/>
      </w:docPartPr>
      <w:docPartBody>
        <w:p w:rsidR="00520944" w:rsidRDefault="00FB0446">
          <w:pPr>
            <w:pStyle w:val="8B596C49DE7F4757BD4AC6F057CC2323"/>
          </w:pPr>
          <w:r>
            <w:rPr>
              <w:lang w:bidi="pt-BR"/>
            </w:rPr>
            <w:t>Processo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446"/>
    <w:rsid w:val="00352FCE"/>
    <w:rsid w:val="00520944"/>
    <w:rsid w:val="008467C6"/>
    <w:rsid w:val="00C26A49"/>
    <w:rsid w:val="00FB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2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B9146BDEB014C2DB02F8D8FEA3817A4">
    <w:name w:val="3B9146BDEB014C2DB02F8D8FEA3817A4"/>
  </w:style>
  <w:style w:type="paragraph" w:customStyle="1" w:styleId="5E0F2F6D50A54515925604EDAB06314B">
    <w:name w:val="5E0F2F6D50A54515925604EDAB06314B"/>
  </w:style>
  <w:style w:type="paragraph" w:customStyle="1" w:styleId="30ADD6EF4CE4411E9DEE86C7C24D34A3">
    <w:name w:val="30ADD6EF4CE4411E9DEE86C7C24D34A3"/>
  </w:style>
  <w:style w:type="paragraph" w:customStyle="1" w:styleId="5B615A57605A4CE08DC2B7EC79524B3B">
    <w:name w:val="5B615A57605A4CE08DC2B7EC79524B3B"/>
  </w:style>
  <w:style w:type="paragraph" w:customStyle="1" w:styleId="B58D513AC7114420AE4F93CB40596421">
    <w:name w:val="B58D513AC7114420AE4F93CB40596421"/>
  </w:style>
  <w:style w:type="paragraph" w:customStyle="1" w:styleId="5C997D86C1E64158A2839579D1D3CC9E">
    <w:name w:val="5C997D86C1E64158A2839579D1D3CC9E"/>
  </w:style>
  <w:style w:type="paragraph" w:customStyle="1" w:styleId="966A50FE0CBB4C828F696A115AFB5F15">
    <w:name w:val="966A50FE0CBB4C828F696A115AFB5F15"/>
  </w:style>
  <w:style w:type="paragraph" w:customStyle="1" w:styleId="2E34B89482404D0A911F85949F0C2096">
    <w:name w:val="2E34B89482404D0A911F85949F0C2096"/>
  </w:style>
  <w:style w:type="paragraph" w:customStyle="1" w:styleId="53650592676C4A519F1DBD1385DCA4F4">
    <w:name w:val="53650592676C4A519F1DBD1385DCA4F4"/>
  </w:style>
  <w:style w:type="paragraph" w:customStyle="1" w:styleId="3C9CBBD290FB44F6B92CA620C30A5B05">
    <w:name w:val="3C9CBBD290FB44F6B92CA620C30A5B05"/>
  </w:style>
  <w:style w:type="character" w:styleId="nfase">
    <w:name w:val="Emphasis"/>
    <w:basedOn w:val="Fontepargpadro"/>
    <w:uiPriority w:val="20"/>
    <w:rPr>
      <w:i/>
      <w:iCs/>
      <w:color w:val="595959" w:themeColor="text1" w:themeTint="A6"/>
    </w:rPr>
  </w:style>
  <w:style w:type="paragraph" w:customStyle="1" w:styleId="492494F2E25C4DE1BA004FB2301A8D0E">
    <w:name w:val="492494F2E25C4DE1BA004FB2301A8D0E"/>
  </w:style>
  <w:style w:type="paragraph" w:customStyle="1" w:styleId="F117A2469F1D493E9D6BF2B40B8E9C2C">
    <w:name w:val="F117A2469F1D493E9D6BF2B40B8E9C2C"/>
  </w:style>
  <w:style w:type="paragraph" w:customStyle="1" w:styleId="C45965F5FA7B4AF69F5D0F0643DCC98C">
    <w:name w:val="C45965F5FA7B4AF69F5D0F0643DCC98C"/>
  </w:style>
  <w:style w:type="paragraph" w:customStyle="1" w:styleId="FA198AB175504DBBA4F598BD1AD69D07">
    <w:name w:val="FA198AB175504DBBA4F598BD1AD69D07"/>
  </w:style>
  <w:style w:type="paragraph" w:customStyle="1" w:styleId="2DC465C5439C4280B6D1910CEF226D01">
    <w:name w:val="2DC465C5439C4280B6D1910CEF226D01"/>
  </w:style>
  <w:style w:type="paragraph" w:customStyle="1" w:styleId="3EC7B0EEC13943F284E67CCBC082DE59">
    <w:name w:val="3EC7B0EEC13943F284E67CCBC082DE59"/>
  </w:style>
  <w:style w:type="paragraph" w:customStyle="1" w:styleId="97E209F7981A4629A6FB30FCBF38DD26">
    <w:name w:val="97E209F7981A4629A6FB30FCBF38DD26"/>
  </w:style>
  <w:style w:type="paragraph" w:customStyle="1" w:styleId="0031D08DEE9E4E2C831BFE1E363807E3">
    <w:name w:val="0031D08DEE9E4E2C831BFE1E363807E3"/>
  </w:style>
  <w:style w:type="paragraph" w:customStyle="1" w:styleId="B7DC3652D16942288A034FA21F1C5EF8">
    <w:name w:val="B7DC3652D16942288A034FA21F1C5EF8"/>
  </w:style>
  <w:style w:type="paragraph" w:customStyle="1" w:styleId="E6662A1364C1455AB99393BDA1C5D47D">
    <w:name w:val="E6662A1364C1455AB99393BDA1C5D47D"/>
  </w:style>
  <w:style w:type="paragraph" w:customStyle="1" w:styleId="D1C36BFD324549BEAB58A6B943F17138">
    <w:name w:val="D1C36BFD324549BEAB58A6B943F17138"/>
  </w:style>
  <w:style w:type="paragraph" w:customStyle="1" w:styleId="4B69D6DE52CB49C5A567211FC084F775">
    <w:name w:val="4B69D6DE52CB49C5A567211FC084F775"/>
  </w:style>
  <w:style w:type="paragraph" w:customStyle="1" w:styleId="A597A35ECDE34BF094212C121EFD042F">
    <w:name w:val="A597A35ECDE34BF094212C121EFD042F"/>
  </w:style>
  <w:style w:type="paragraph" w:customStyle="1" w:styleId="9BBDBD0688EA400393492CC9F189DE45">
    <w:name w:val="9BBDBD0688EA400393492CC9F189DE45"/>
  </w:style>
  <w:style w:type="paragraph" w:customStyle="1" w:styleId="6B9EDA5B86C7461AADACBEA8EFE3F6AC">
    <w:name w:val="6B9EDA5B86C7461AADACBEA8EFE3F6AC"/>
  </w:style>
  <w:style w:type="paragraph" w:customStyle="1" w:styleId="6E54DD7AC7C14A298C28183C18A7F0F8">
    <w:name w:val="6E54DD7AC7C14A298C28183C18A7F0F8"/>
  </w:style>
  <w:style w:type="paragraph" w:customStyle="1" w:styleId="25276F8A8F3D4DA1BF353CFC0FF05880">
    <w:name w:val="25276F8A8F3D4DA1BF353CFC0FF05880"/>
  </w:style>
  <w:style w:type="paragraph" w:customStyle="1" w:styleId="02FF89312B814AC18429840F45EBE87B">
    <w:name w:val="02FF89312B814AC18429840F45EBE87B"/>
  </w:style>
  <w:style w:type="paragraph" w:customStyle="1" w:styleId="60B0DFFE857C4F3CBBA1E24107B8DBDD">
    <w:name w:val="60B0DFFE857C4F3CBBA1E24107B8DBDD"/>
  </w:style>
  <w:style w:type="paragraph" w:customStyle="1" w:styleId="2F986D3606B34686B4909C896CFD6423">
    <w:name w:val="2F986D3606B34686B4909C896CFD6423"/>
  </w:style>
  <w:style w:type="paragraph" w:customStyle="1" w:styleId="C7FF26028D5A478196E340BE15E96504">
    <w:name w:val="C7FF26028D5A478196E340BE15E96504"/>
  </w:style>
  <w:style w:type="paragraph" w:customStyle="1" w:styleId="9C884E39F12C4195BFB21E02E521A999">
    <w:name w:val="9C884E39F12C4195BFB21E02E521A999"/>
  </w:style>
  <w:style w:type="paragraph" w:customStyle="1" w:styleId="4CA93B8FC3A04990AC2AFF70E4E7E206">
    <w:name w:val="4CA93B8FC3A04990AC2AFF70E4E7E206"/>
  </w:style>
  <w:style w:type="paragraph" w:customStyle="1" w:styleId="0CB7171AA92A49F28A27F8F4AF80AE33">
    <w:name w:val="0CB7171AA92A49F28A27F8F4AF80AE33"/>
  </w:style>
  <w:style w:type="paragraph" w:customStyle="1" w:styleId="B50CF37BA67E44EEBBF809C3CF57C1BF">
    <w:name w:val="B50CF37BA67E44EEBBF809C3CF57C1BF"/>
  </w:style>
  <w:style w:type="paragraph" w:customStyle="1" w:styleId="8DDFB70290B24A56BA9C4EF03EEF6B95">
    <w:name w:val="8DDFB70290B24A56BA9C4EF03EEF6B95"/>
  </w:style>
  <w:style w:type="paragraph" w:customStyle="1" w:styleId="8B596C49DE7F4757BD4AC6F057CC2323">
    <w:name w:val="8B596C49DE7F4757BD4AC6F057CC2323"/>
  </w:style>
  <w:style w:type="paragraph" w:customStyle="1" w:styleId="64ACFD3318894812A52FBDDCA4970AEE">
    <w:name w:val="64ACFD3318894812A52FBDDCA4970AEE"/>
  </w:style>
  <w:style w:type="paragraph" w:customStyle="1" w:styleId="F5FC8BBE06FF4FD0ABADADB9E6947575">
    <w:name w:val="F5FC8BBE06FF4FD0ABADADB9E6947575"/>
  </w:style>
  <w:style w:type="paragraph" w:customStyle="1" w:styleId="EAED1E96267A40DBA88AB94F0082E9BA">
    <w:name w:val="EAED1E96267A40DBA88AB94F0082E9BA"/>
  </w:style>
  <w:style w:type="paragraph" w:customStyle="1" w:styleId="8A4B80CBBD6F46ED8A678C507342D20C">
    <w:name w:val="8A4B80CBBD6F46ED8A678C507342D20C"/>
  </w:style>
  <w:style w:type="paragraph" w:customStyle="1" w:styleId="E23BFB361E1242CFAD44630F457A4240">
    <w:name w:val="E23BFB361E1242CFAD44630F457A4240"/>
  </w:style>
  <w:style w:type="paragraph" w:customStyle="1" w:styleId="87AF505CAE484778AF61F44A5C54737B">
    <w:name w:val="87AF505CAE484778AF61F44A5C54737B"/>
  </w:style>
  <w:style w:type="paragraph" w:customStyle="1" w:styleId="F545C69654EC4458920AD024E3BF0D22">
    <w:name w:val="F545C69654EC4458920AD024E3BF0D22"/>
  </w:style>
  <w:style w:type="paragraph" w:customStyle="1" w:styleId="96F172AEF1D948A89043452A505BADCA">
    <w:name w:val="96F172AEF1D948A89043452A505BADCA"/>
  </w:style>
  <w:style w:type="paragraph" w:customStyle="1" w:styleId="086659FB7755487AA5B138BCBC4E46A9">
    <w:name w:val="086659FB7755487AA5B138BCBC4E46A9"/>
  </w:style>
  <w:style w:type="paragraph" w:customStyle="1" w:styleId="B5DA92303519402D8F4715E200C61544">
    <w:name w:val="B5DA92303519402D8F4715E200C61544"/>
  </w:style>
  <w:style w:type="paragraph" w:customStyle="1" w:styleId="9CED66E14AF7495B9BD4E5C2EC90C85F">
    <w:name w:val="9CED66E14AF7495B9BD4E5C2EC90C85F"/>
  </w:style>
  <w:style w:type="paragraph" w:customStyle="1" w:styleId="1900BE9916394AD3A553B2CE270412DC">
    <w:name w:val="1900BE9916394AD3A553B2CE270412DC"/>
  </w:style>
  <w:style w:type="paragraph" w:customStyle="1" w:styleId="DA6757D0844D4191B900E5A2F32F0773">
    <w:name w:val="DA6757D0844D4191B900E5A2F32F0773"/>
  </w:style>
  <w:style w:type="paragraph" w:customStyle="1" w:styleId="7D6A1FBA136444FC8FD1D531F28B19A4">
    <w:name w:val="7D6A1FBA136444FC8FD1D531F28B19A4"/>
  </w:style>
  <w:style w:type="paragraph" w:customStyle="1" w:styleId="6DC1154512E34C9BA317310EC5C31085">
    <w:name w:val="6DC1154512E34C9BA317310EC5C31085"/>
  </w:style>
  <w:style w:type="paragraph" w:customStyle="1" w:styleId="4D898D5CC16F436C81312D76300BB1B0">
    <w:name w:val="4D898D5CC16F436C81312D76300BB1B0"/>
  </w:style>
  <w:style w:type="paragraph" w:customStyle="1" w:styleId="059F3C7A118E4BBBB5FC2362F00C4E0B">
    <w:name w:val="059F3C7A118E4BBBB5FC2362F00C4E0B"/>
  </w:style>
  <w:style w:type="paragraph" w:customStyle="1" w:styleId="57BE1AD46C7541759B2B7C653F64FC78">
    <w:name w:val="57BE1AD46C7541759B2B7C653F64FC78"/>
  </w:style>
  <w:style w:type="paragraph" w:customStyle="1" w:styleId="9CCF8CC7E3DF4ADAA7056D00FCFDCE4F">
    <w:name w:val="9CCF8CC7E3DF4ADAA7056D00FCFDCE4F"/>
  </w:style>
  <w:style w:type="paragraph" w:customStyle="1" w:styleId="1A5AB4A3F57942A58C56B9C8BD9E48BA">
    <w:name w:val="1A5AB4A3F57942A58C56B9C8BD9E48BA"/>
  </w:style>
  <w:style w:type="paragraph" w:customStyle="1" w:styleId="6DAC066B6BCA40D9961A5CD601EC3885">
    <w:name w:val="6DAC066B6BCA40D9961A5CD601EC3885"/>
  </w:style>
  <w:style w:type="paragraph" w:customStyle="1" w:styleId="02DADA11721D403BAAF979A303A4B9D8">
    <w:name w:val="02DADA11721D403BAAF979A303A4B9D8"/>
  </w:style>
  <w:style w:type="paragraph" w:customStyle="1" w:styleId="E1CBE887ED3F41FE9832E9ACF7A479A5">
    <w:name w:val="E1CBE887ED3F41FE9832E9ACF7A479A5"/>
  </w:style>
  <w:style w:type="paragraph" w:customStyle="1" w:styleId="AFB20A23461F49F28D2D5FCC8E7AAD0A">
    <w:name w:val="AFB20A23461F49F28D2D5FCC8E7AAD0A"/>
  </w:style>
  <w:style w:type="paragraph" w:customStyle="1" w:styleId="9CA0553EE28F4085813CF5A065B29334">
    <w:name w:val="9CA0553EE28F4085813CF5A065B29334"/>
  </w:style>
  <w:style w:type="paragraph" w:customStyle="1" w:styleId="2DFE9E0AE4C44AE2ACE7CE6E9ECFB661">
    <w:name w:val="2DFE9E0AE4C44AE2ACE7CE6E9ECFB661"/>
  </w:style>
  <w:style w:type="paragraph" w:customStyle="1" w:styleId="9866381C33744E37A120E1BC00CD0F53">
    <w:name w:val="9866381C33744E37A120E1BC00CD0F53"/>
  </w:style>
  <w:style w:type="paragraph" w:customStyle="1" w:styleId="03095605AF084595A4807BA0174CA453">
    <w:name w:val="03095605AF084595A4807BA0174CA453"/>
  </w:style>
  <w:style w:type="paragraph" w:customStyle="1" w:styleId="80F00932AAD24E118AF3DD175ACB7719">
    <w:name w:val="80F00932AAD24E118AF3DD175ACB7719"/>
  </w:style>
  <w:style w:type="paragraph" w:customStyle="1" w:styleId="6157F82A75744FB386F952B9BFA93743">
    <w:name w:val="6157F82A75744FB386F952B9BFA93743"/>
  </w:style>
  <w:style w:type="paragraph" w:customStyle="1" w:styleId="2E6AEA8EF1BD415CA3D1B1AFBA152A9E">
    <w:name w:val="2E6AEA8EF1BD415CA3D1B1AFBA152A9E"/>
  </w:style>
  <w:style w:type="paragraph" w:customStyle="1" w:styleId="DA1A5BB92F684A098A27733E2F7A9B03">
    <w:name w:val="DA1A5BB92F684A098A27733E2F7A9B03"/>
  </w:style>
  <w:style w:type="paragraph" w:customStyle="1" w:styleId="8CEEF586ADE74431B09A9D28411553EB">
    <w:name w:val="8CEEF586ADE74431B09A9D28411553EB"/>
  </w:style>
  <w:style w:type="paragraph" w:customStyle="1" w:styleId="727A1FBA4C2A4BF1962BF47E939BEEB2">
    <w:name w:val="727A1FBA4C2A4BF1962BF47E939BEEB2"/>
  </w:style>
  <w:style w:type="paragraph" w:customStyle="1" w:styleId="9E2CFEB4BC224F43A383B6FE850D2A88">
    <w:name w:val="9E2CFEB4BC224F43A383B6FE850D2A88"/>
  </w:style>
  <w:style w:type="paragraph" w:customStyle="1" w:styleId="FA189D42C5074DB3B91134DAD68C2051">
    <w:name w:val="FA189D42C5074DB3B91134DAD68C2051"/>
  </w:style>
  <w:style w:type="paragraph" w:customStyle="1" w:styleId="26396D030F9F4D9CA4AC4BB3853B41E3">
    <w:name w:val="26396D030F9F4D9CA4AC4BB3853B41E3"/>
  </w:style>
  <w:style w:type="paragraph" w:customStyle="1" w:styleId="7A6FE8DB846C4CB585075F46AEDAA045">
    <w:name w:val="7A6FE8DB846C4CB585075F46AEDAA045"/>
  </w:style>
  <w:style w:type="paragraph" w:customStyle="1" w:styleId="36796EDD1AE6493385CB0F8E518FAA71">
    <w:name w:val="36796EDD1AE6493385CB0F8E518FAA71"/>
  </w:style>
  <w:style w:type="paragraph" w:customStyle="1" w:styleId="A24E580CE36E431C894B6C437BF02ADC">
    <w:name w:val="A24E580CE36E431C894B6C437BF02ADC"/>
  </w:style>
  <w:style w:type="paragraph" w:customStyle="1" w:styleId="4C8007A373224F809E8409ED3EA5C670">
    <w:name w:val="4C8007A373224F809E8409ED3EA5C670"/>
  </w:style>
  <w:style w:type="paragraph" w:customStyle="1" w:styleId="DCD02801041E4539AE7B95D456CD7303">
    <w:name w:val="DCD02801041E4539AE7B95D456CD7303"/>
  </w:style>
  <w:style w:type="paragraph" w:customStyle="1" w:styleId="B5386D37312A4996A2584161132831D4">
    <w:name w:val="B5386D37312A4996A2584161132831D4"/>
  </w:style>
  <w:style w:type="paragraph" w:customStyle="1" w:styleId="A47618A435A14B89BD42078D1AC22900">
    <w:name w:val="A47618A435A14B89BD42078D1AC22900"/>
  </w:style>
  <w:style w:type="paragraph" w:customStyle="1" w:styleId="68EA99D9474140649CA1896CC80C93A9">
    <w:name w:val="68EA99D9474140649CA1896CC80C93A9"/>
  </w:style>
  <w:style w:type="paragraph" w:customStyle="1" w:styleId="0AEC9249EEBC43C7AAF29A47246ED377">
    <w:name w:val="0AEC9249EEBC43C7AAF29A47246ED377"/>
  </w:style>
  <w:style w:type="paragraph" w:customStyle="1" w:styleId="8872A4A45FB041C68C92713A25F8239E">
    <w:name w:val="8872A4A45FB041C68C92713A25F8239E"/>
  </w:style>
  <w:style w:type="paragraph" w:customStyle="1" w:styleId="D39C2913916D411C89E8BA4ACBED32DE">
    <w:name w:val="D39C2913916D411C89E8BA4ACBED32DE"/>
  </w:style>
  <w:style w:type="paragraph" w:customStyle="1" w:styleId="72AA0F25629449019ADF648D13A33FFD">
    <w:name w:val="72AA0F25629449019ADF648D13A33FFD"/>
  </w:style>
  <w:style w:type="paragraph" w:customStyle="1" w:styleId="DCDD7CE9A55E4A80B90C440A80DEEDBE">
    <w:name w:val="DCDD7CE9A55E4A80B90C440A80DEEDBE"/>
  </w:style>
  <w:style w:type="paragraph" w:customStyle="1" w:styleId="94AAAE86371D481685AD8E43FF5BFCEF">
    <w:name w:val="94AAAE86371D481685AD8E43FF5BFCEF"/>
  </w:style>
  <w:style w:type="paragraph" w:customStyle="1" w:styleId="A6148FC97B824DD1836FEAF1F5B04403">
    <w:name w:val="A6148FC97B824DD1836FEAF1F5B04403"/>
  </w:style>
  <w:style w:type="paragraph" w:customStyle="1" w:styleId="724188CC7B3447DEB218778C70B3B2CB">
    <w:name w:val="724188CC7B3447DEB218778C70B3B2CB"/>
  </w:style>
  <w:style w:type="paragraph" w:customStyle="1" w:styleId="8AEF42260F99488DBB4EC213D857481C">
    <w:name w:val="8AEF42260F99488DBB4EC213D857481C"/>
  </w:style>
  <w:style w:type="paragraph" w:customStyle="1" w:styleId="5AB35BF601DF42089DB0120E9EA785D6">
    <w:name w:val="5AB35BF601DF42089DB0120E9EA785D6"/>
  </w:style>
  <w:style w:type="paragraph" w:customStyle="1" w:styleId="702CD7DA0A9F476DB0B04457F2200B73">
    <w:name w:val="702CD7DA0A9F476DB0B04457F2200B73"/>
  </w:style>
  <w:style w:type="paragraph" w:customStyle="1" w:styleId="B6F97F9794E74E7AAEEA451CA780BA7B">
    <w:name w:val="B6F97F9794E74E7AAEEA451CA780BA7B"/>
  </w:style>
  <w:style w:type="paragraph" w:customStyle="1" w:styleId="84C82CB303BA4CE28F140A626A696B02">
    <w:name w:val="84C82CB303BA4CE28F140A626A696B02"/>
  </w:style>
  <w:style w:type="paragraph" w:customStyle="1" w:styleId="19771DC2478E46878ABA8A6649B39070">
    <w:name w:val="19771DC2478E46878ABA8A6649B39070"/>
  </w:style>
  <w:style w:type="paragraph" w:customStyle="1" w:styleId="5E1F6E51CD7D4CD0B9082AECA3A3E496">
    <w:name w:val="5E1F6E51CD7D4CD0B9082AECA3A3E496"/>
  </w:style>
  <w:style w:type="paragraph" w:customStyle="1" w:styleId="7DABD46940E84F94B77B8918880D195A">
    <w:name w:val="7DABD46940E84F94B77B8918880D195A"/>
  </w:style>
  <w:style w:type="paragraph" w:customStyle="1" w:styleId="EB70B5506A40416496D969E145AA93B7">
    <w:name w:val="EB70B5506A40416496D969E145AA93B7"/>
  </w:style>
  <w:style w:type="paragraph" w:customStyle="1" w:styleId="8E2D79ACA89D4F68945F0A9ECECF3B04">
    <w:name w:val="8E2D79ACA89D4F68945F0A9ECECF3B04"/>
  </w:style>
  <w:style w:type="paragraph" w:customStyle="1" w:styleId="82BC78357C0E49BFAE033755835D28C4">
    <w:name w:val="82BC78357C0E49BFAE033755835D28C4"/>
  </w:style>
  <w:style w:type="character" w:styleId="TextodoEspaoReservado">
    <w:name w:val="Placeholder Text"/>
    <w:basedOn w:val="Fontepargpadro"/>
    <w:uiPriority w:val="2"/>
    <w:rPr>
      <w:i/>
      <w:iCs/>
      <w:color w:val="808080"/>
    </w:rPr>
  </w:style>
  <w:style w:type="paragraph" w:customStyle="1" w:styleId="7A35FAA00B7047A9A86907D351E5A04C">
    <w:name w:val="7A35FAA00B7047A9A86907D351E5A04C"/>
  </w:style>
  <w:style w:type="paragraph" w:customStyle="1" w:styleId="B9E3A68B185B49CAACB58288ED785D65">
    <w:name w:val="B9E3A68B185B49CAACB58288ED785D65"/>
  </w:style>
  <w:style w:type="paragraph" w:customStyle="1" w:styleId="917834B08FA84CF0BD64EB9C42CAE62F">
    <w:name w:val="917834B08FA84CF0BD64EB9C42CAE62F"/>
  </w:style>
  <w:style w:type="paragraph" w:customStyle="1" w:styleId="FCF9E603D0A142DFB79ECC2E5B91E46D">
    <w:name w:val="FCF9E603D0A142DFB79ECC2E5B91E46D"/>
  </w:style>
  <w:style w:type="paragraph" w:customStyle="1" w:styleId="AD5BC113011642A59FD7AE9028F39174">
    <w:name w:val="AD5BC113011642A59FD7AE9028F39174"/>
  </w:style>
  <w:style w:type="paragraph" w:customStyle="1" w:styleId="AB40A84244CB42618E5000660205AD14">
    <w:name w:val="AB40A84244CB42618E5000660205AD14"/>
  </w:style>
  <w:style w:type="paragraph" w:customStyle="1" w:styleId="D81B33E70E4A47BF8923BFF5594E5723">
    <w:name w:val="D81B33E70E4A47BF8923BFF5594E5723"/>
  </w:style>
  <w:style w:type="paragraph" w:customStyle="1" w:styleId="CF184183326B4EE1AB67C22188A467DC">
    <w:name w:val="CF184183326B4EE1AB67C22188A467DC"/>
  </w:style>
  <w:style w:type="paragraph" w:customStyle="1" w:styleId="94C80729C5AE45A6A2E34A1EF59FE0CC">
    <w:name w:val="94C80729C5AE45A6A2E34A1EF59FE0CC"/>
  </w:style>
  <w:style w:type="paragraph" w:customStyle="1" w:styleId="A0A94F6DE3D54624A4D05EF58BE5FCBA">
    <w:name w:val="A0A94F6DE3D54624A4D05EF58BE5FCBA"/>
  </w:style>
  <w:style w:type="paragraph" w:customStyle="1" w:styleId="096B539E01EA4947A624A9C587AAB507">
    <w:name w:val="096B539E01EA4947A624A9C587AAB507"/>
  </w:style>
  <w:style w:type="paragraph" w:customStyle="1" w:styleId="CF561FF22E104AE786C60FE84EF60989">
    <w:name w:val="CF561FF22E104AE786C60FE84EF60989"/>
  </w:style>
  <w:style w:type="paragraph" w:customStyle="1" w:styleId="87847F8F80624790BE012BE2CE246B15">
    <w:name w:val="87847F8F80624790BE012BE2CE246B15"/>
  </w:style>
  <w:style w:type="paragraph" w:customStyle="1" w:styleId="7E75C3CF695E4CFD8380FF3B3A7176A2">
    <w:name w:val="7E75C3CF695E4CFD8380FF3B3A7176A2"/>
  </w:style>
  <w:style w:type="paragraph" w:customStyle="1" w:styleId="029E7BE85BB94449A8C2D96AEA678FD5">
    <w:name w:val="029E7BE85BB94449A8C2D96AEA678FD5"/>
  </w:style>
  <w:style w:type="paragraph" w:customStyle="1" w:styleId="359CFF9A25F448AE8BC9DC4428AC19B4">
    <w:name w:val="359CFF9A25F448AE8BC9DC4428AC19B4"/>
  </w:style>
  <w:style w:type="paragraph" w:customStyle="1" w:styleId="A990533EE3AB480687F98533896CAB71">
    <w:name w:val="A990533EE3AB480687F98533896CAB71"/>
  </w:style>
  <w:style w:type="paragraph" w:customStyle="1" w:styleId="62C493304EE9480796490736D3435651">
    <w:name w:val="62C493304EE9480796490736D3435651"/>
  </w:style>
  <w:style w:type="paragraph" w:customStyle="1" w:styleId="825AF4F3342C41ECAE9F7B8692C3EB68">
    <w:name w:val="825AF4F3342C41ECAE9F7B8692C3EB68"/>
  </w:style>
  <w:style w:type="paragraph" w:customStyle="1" w:styleId="9DCE8DD974AD494F9CD1DE8C8BEF8AB0">
    <w:name w:val="9DCE8DD974AD494F9CD1DE8C8BEF8AB0"/>
  </w:style>
  <w:style w:type="paragraph" w:customStyle="1" w:styleId="1A7C8E6F368140AB80A23E1FFA38D44E">
    <w:name w:val="1A7C8E6F368140AB80A23E1FFA38D44E"/>
  </w:style>
  <w:style w:type="paragraph" w:customStyle="1" w:styleId="C02E46E2A28F41EB92A91C4F62A6595D">
    <w:name w:val="C02E46E2A28F41EB92A91C4F62A6595D"/>
  </w:style>
  <w:style w:type="paragraph" w:customStyle="1" w:styleId="9C4851CFDA554D4190B8F7DAB8DA8ABD">
    <w:name w:val="9C4851CFDA554D4190B8F7DAB8DA8ABD"/>
  </w:style>
  <w:style w:type="paragraph" w:customStyle="1" w:styleId="9E37B6AAD19E4393BEA35BB5815B5976">
    <w:name w:val="9E37B6AAD19E4393BEA35BB5815B5976"/>
  </w:style>
  <w:style w:type="paragraph" w:customStyle="1" w:styleId="1D34852F8C784A7286E03EDA7B2CF69A">
    <w:name w:val="1D34852F8C784A7286E03EDA7B2CF69A"/>
  </w:style>
  <w:style w:type="paragraph" w:customStyle="1" w:styleId="3E23823CA7A445CB94E09DA3FB5EB970">
    <w:name w:val="3E23823CA7A445CB94E09DA3FB5EB970"/>
  </w:style>
  <w:style w:type="paragraph" w:customStyle="1" w:styleId="B2DEDBC138AA456EA729D58165DC2E4C">
    <w:name w:val="B2DEDBC138AA456EA729D58165DC2E4C"/>
  </w:style>
  <w:style w:type="paragraph" w:customStyle="1" w:styleId="1ABB485D9DC24EF688A1A664E10D10C6">
    <w:name w:val="1ABB485D9DC24EF688A1A664E10D10C6"/>
  </w:style>
  <w:style w:type="paragraph" w:customStyle="1" w:styleId="E7762031E3DD423182E968EDF4CE6540">
    <w:name w:val="E7762031E3DD423182E968EDF4CE6540"/>
  </w:style>
  <w:style w:type="paragraph" w:customStyle="1" w:styleId="04782A10901D403B8EF09FC48412D560">
    <w:name w:val="04782A10901D403B8EF09FC48412D560"/>
  </w:style>
  <w:style w:type="paragraph" w:customStyle="1" w:styleId="F7A614CC46F54D739481F03BE09D4FDC">
    <w:name w:val="F7A614CC46F54D739481F03BE09D4FDC"/>
  </w:style>
  <w:style w:type="paragraph" w:customStyle="1" w:styleId="23105C6C6AA74193ACC2511C35C542A5">
    <w:name w:val="23105C6C6AA74193ACC2511C35C542A5"/>
  </w:style>
  <w:style w:type="paragraph" w:customStyle="1" w:styleId="6ACE3E739D5043CFAD183CD95E3982B0">
    <w:name w:val="6ACE3E739D5043CFAD183CD95E3982B0"/>
  </w:style>
  <w:style w:type="paragraph" w:customStyle="1" w:styleId="3881A13D46FA4F1C943EEA4D7D753455">
    <w:name w:val="3881A13D46FA4F1C943EEA4D7D753455"/>
    <w:rsid w:val="00FB0446"/>
  </w:style>
  <w:style w:type="paragraph" w:customStyle="1" w:styleId="0F0C4D33847F4CD1A7863AE93F5A2C6F">
    <w:name w:val="0F0C4D33847F4CD1A7863AE93F5A2C6F"/>
    <w:rsid w:val="00FB0446"/>
  </w:style>
  <w:style w:type="paragraph" w:customStyle="1" w:styleId="DEA63D88F51A4A24985CAE9B7AFD7466">
    <w:name w:val="DEA63D88F51A4A24985CAE9B7AFD7466"/>
    <w:rsid w:val="00FB0446"/>
  </w:style>
  <w:style w:type="paragraph" w:customStyle="1" w:styleId="DD5D7E9A242046688423350A632215D6">
    <w:name w:val="DD5D7E9A242046688423350A632215D6"/>
    <w:rsid w:val="00FB0446"/>
  </w:style>
  <w:style w:type="paragraph" w:customStyle="1" w:styleId="44DE9D7485DA42A3BB832D18437BAE12">
    <w:name w:val="44DE9D7485DA42A3BB832D18437BAE12"/>
    <w:rsid w:val="00FB0446"/>
  </w:style>
  <w:style w:type="paragraph" w:customStyle="1" w:styleId="C7486A77B1C14735A37F30FDFE2C7C5B">
    <w:name w:val="C7486A77B1C14735A37F30FDFE2C7C5B"/>
    <w:rsid w:val="00FB0446"/>
  </w:style>
  <w:style w:type="paragraph" w:customStyle="1" w:styleId="5340088D99B1499C91142C86F32EDF86">
    <w:name w:val="5340088D99B1499C91142C86F32EDF86"/>
    <w:rsid w:val="00FB0446"/>
  </w:style>
  <w:style w:type="paragraph" w:customStyle="1" w:styleId="68F6148FB3D54A7398A6601FD292CC90">
    <w:name w:val="68F6148FB3D54A7398A6601FD292CC90"/>
    <w:rsid w:val="00FB0446"/>
  </w:style>
  <w:style w:type="paragraph" w:customStyle="1" w:styleId="71C9DF45E0BA4996AB1B3FCDAA9B24D5">
    <w:name w:val="71C9DF45E0BA4996AB1B3FCDAA9B24D5"/>
    <w:rsid w:val="00FB0446"/>
  </w:style>
  <w:style w:type="paragraph" w:customStyle="1" w:styleId="8F10FE007D724202AB04870F759D0316">
    <w:name w:val="8F10FE007D724202AB04870F759D0316"/>
    <w:rsid w:val="00FB0446"/>
  </w:style>
  <w:style w:type="paragraph" w:customStyle="1" w:styleId="EF735AE25137467592A06B3AA99D9A9D">
    <w:name w:val="EF735AE25137467592A06B3AA99D9A9D"/>
    <w:rsid w:val="00FB0446"/>
  </w:style>
  <w:style w:type="paragraph" w:customStyle="1" w:styleId="9C9121E0B4FC438085573982BBA5C93B">
    <w:name w:val="9C9121E0B4FC438085573982BBA5C93B"/>
    <w:rsid w:val="00FB044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2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B9146BDEB014C2DB02F8D8FEA3817A4">
    <w:name w:val="3B9146BDEB014C2DB02F8D8FEA3817A4"/>
  </w:style>
  <w:style w:type="paragraph" w:customStyle="1" w:styleId="5E0F2F6D50A54515925604EDAB06314B">
    <w:name w:val="5E0F2F6D50A54515925604EDAB06314B"/>
  </w:style>
  <w:style w:type="paragraph" w:customStyle="1" w:styleId="30ADD6EF4CE4411E9DEE86C7C24D34A3">
    <w:name w:val="30ADD6EF4CE4411E9DEE86C7C24D34A3"/>
  </w:style>
  <w:style w:type="paragraph" w:customStyle="1" w:styleId="5B615A57605A4CE08DC2B7EC79524B3B">
    <w:name w:val="5B615A57605A4CE08DC2B7EC79524B3B"/>
  </w:style>
  <w:style w:type="paragraph" w:customStyle="1" w:styleId="B58D513AC7114420AE4F93CB40596421">
    <w:name w:val="B58D513AC7114420AE4F93CB40596421"/>
  </w:style>
  <w:style w:type="paragraph" w:customStyle="1" w:styleId="5C997D86C1E64158A2839579D1D3CC9E">
    <w:name w:val="5C997D86C1E64158A2839579D1D3CC9E"/>
  </w:style>
  <w:style w:type="paragraph" w:customStyle="1" w:styleId="966A50FE0CBB4C828F696A115AFB5F15">
    <w:name w:val="966A50FE0CBB4C828F696A115AFB5F15"/>
  </w:style>
  <w:style w:type="paragraph" w:customStyle="1" w:styleId="2E34B89482404D0A911F85949F0C2096">
    <w:name w:val="2E34B89482404D0A911F85949F0C2096"/>
  </w:style>
  <w:style w:type="paragraph" w:customStyle="1" w:styleId="53650592676C4A519F1DBD1385DCA4F4">
    <w:name w:val="53650592676C4A519F1DBD1385DCA4F4"/>
  </w:style>
  <w:style w:type="paragraph" w:customStyle="1" w:styleId="3C9CBBD290FB44F6B92CA620C30A5B05">
    <w:name w:val="3C9CBBD290FB44F6B92CA620C30A5B05"/>
  </w:style>
  <w:style w:type="character" w:styleId="nfase">
    <w:name w:val="Emphasis"/>
    <w:basedOn w:val="Fontepargpadro"/>
    <w:uiPriority w:val="20"/>
    <w:rPr>
      <w:i/>
      <w:iCs/>
      <w:color w:val="595959" w:themeColor="text1" w:themeTint="A6"/>
    </w:rPr>
  </w:style>
  <w:style w:type="paragraph" w:customStyle="1" w:styleId="492494F2E25C4DE1BA004FB2301A8D0E">
    <w:name w:val="492494F2E25C4DE1BA004FB2301A8D0E"/>
  </w:style>
  <w:style w:type="paragraph" w:customStyle="1" w:styleId="F117A2469F1D493E9D6BF2B40B8E9C2C">
    <w:name w:val="F117A2469F1D493E9D6BF2B40B8E9C2C"/>
  </w:style>
  <w:style w:type="paragraph" w:customStyle="1" w:styleId="C45965F5FA7B4AF69F5D0F0643DCC98C">
    <w:name w:val="C45965F5FA7B4AF69F5D0F0643DCC98C"/>
  </w:style>
  <w:style w:type="paragraph" w:customStyle="1" w:styleId="FA198AB175504DBBA4F598BD1AD69D07">
    <w:name w:val="FA198AB175504DBBA4F598BD1AD69D07"/>
  </w:style>
  <w:style w:type="paragraph" w:customStyle="1" w:styleId="2DC465C5439C4280B6D1910CEF226D01">
    <w:name w:val="2DC465C5439C4280B6D1910CEF226D01"/>
  </w:style>
  <w:style w:type="paragraph" w:customStyle="1" w:styleId="3EC7B0EEC13943F284E67CCBC082DE59">
    <w:name w:val="3EC7B0EEC13943F284E67CCBC082DE59"/>
  </w:style>
  <w:style w:type="paragraph" w:customStyle="1" w:styleId="97E209F7981A4629A6FB30FCBF38DD26">
    <w:name w:val="97E209F7981A4629A6FB30FCBF38DD26"/>
  </w:style>
  <w:style w:type="paragraph" w:customStyle="1" w:styleId="0031D08DEE9E4E2C831BFE1E363807E3">
    <w:name w:val="0031D08DEE9E4E2C831BFE1E363807E3"/>
  </w:style>
  <w:style w:type="paragraph" w:customStyle="1" w:styleId="B7DC3652D16942288A034FA21F1C5EF8">
    <w:name w:val="B7DC3652D16942288A034FA21F1C5EF8"/>
  </w:style>
  <w:style w:type="paragraph" w:customStyle="1" w:styleId="E6662A1364C1455AB99393BDA1C5D47D">
    <w:name w:val="E6662A1364C1455AB99393BDA1C5D47D"/>
  </w:style>
  <w:style w:type="paragraph" w:customStyle="1" w:styleId="D1C36BFD324549BEAB58A6B943F17138">
    <w:name w:val="D1C36BFD324549BEAB58A6B943F17138"/>
  </w:style>
  <w:style w:type="paragraph" w:customStyle="1" w:styleId="4B69D6DE52CB49C5A567211FC084F775">
    <w:name w:val="4B69D6DE52CB49C5A567211FC084F775"/>
  </w:style>
  <w:style w:type="paragraph" w:customStyle="1" w:styleId="A597A35ECDE34BF094212C121EFD042F">
    <w:name w:val="A597A35ECDE34BF094212C121EFD042F"/>
  </w:style>
  <w:style w:type="paragraph" w:customStyle="1" w:styleId="9BBDBD0688EA400393492CC9F189DE45">
    <w:name w:val="9BBDBD0688EA400393492CC9F189DE45"/>
  </w:style>
  <w:style w:type="paragraph" w:customStyle="1" w:styleId="6B9EDA5B86C7461AADACBEA8EFE3F6AC">
    <w:name w:val="6B9EDA5B86C7461AADACBEA8EFE3F6AC"/>
  </w:style>
  <w:style w:type="paragraph" w:customStyle="1" w:styleId="6E54DD7AC7C14A298C28183C18A7F0F8">
    <w:name w:val="6E54DD7AC7C14A298C28183C18A7F0F8"/>
  </w:style>
  <w:style w:type="paragraph" w:customStyle="1" w:styleId="25276F8A8F3D4DA1BF353CFC0FF05880">
    <w:name w:val="25276F8A8F3D4DA1BF353CFC0FF05880"/>
  </w:style>
  <w:style w:type="paragraph" w:customStyle="1" w:styleId="02FF89312B814AC18429840F45EBE87B">
    <w:name w:val="02FF89312B814AC18429840F45EBE87B"/>
  </w:style>
  <w:style w:type="paragraph" w:customStyle="1" w:styleId="60B0DFFE857C4F3CBBA1E24107B8DBDD">
    <w:name w:val="60B0DFFE857C4F3CBBA1E24107B8DBDD"/>
  </w:style>
  <w:style w:type="paragraph" w:customStyle="1" w:styleId="2F986D3606B34686B4909C896CFD6423">
    <w:name w:val="2F986D3606B34686B4909C896CFD6423"/>
  </w:style>
  <w:style w:type="paragraph" w:customStyle="1" w:styleId="C7FF26028D5A478196E340BE15E96504">
    <w:name w:val="C7FF26028D5A478196E340BE15E96504"/>
  </w:style>
  <w:style w:type="paragraph" w:customStyle="1" w:styleId="9C884E39F12C4195BFB21E02E521A999">
    <w:name w:val="9C884E39F12C4195BFB21E02E521A999"/>
  </w:style>
  <w:style w:type="paragraph" w:customStyle="1" w:styleId="4CA93B8FC3A04990AC2AFF70E4E7E206">
    <w:name w:val="4CA93B8FC3A04990AC2AFF70E4E7E206"/>
  </w:style>
  <w:style w:type="paragraph" w:customStyle="1" w:styleId="0CB7171AA92A49F28A27F8F4AF80AE33">
    <w:name w:val="0CB7171AA92A49F28A27F8F4AF80AE33"/>
  </w:style>
  <w:style w:type="paragraph" w:customStyle="1" w:styleId="B50CF37BA67E44EEBBF809C3CF57C1BF">
    <w:name w:val="B50CF37BA67E44EEBBF809C3CF57C1BF"/>
  </w:style>
  <w:style w:type="paragraph" w:customStyle="1" w:styleId="8DDFB70290B24A56BA9C4EF03EEF6B95">
    <w:name w:val="8DDFB70290B24A56BA9C4EF03EEF6B95"/>
  </w:style>
  <w:style w:type="paragraph" w:customStyle="1" w:styleId="8B596C49DE7F4757BD4AC6F057CC2323">
    <w:name w:val="8B596C49DE7F4757BD4AC6F057CC2323"/>
  </w:style>
  <w:style w:type="paragraph" w:customStyle="1" w:styleId="64ACFD3318894812A52FBDDCA4970AEE">
    <w:name w:val="64ACFD3318894812A52FBDDCA4970AEE"/>
  </w:style>
  <w:style w:type="paragraph" w:customStyle="1" w:styleId="F5FC8BBE06FF4FD0ABADADB9E6947575">
    <w:name w:val="F5FC8BBE06FF4FD0ABADADB9E6947575"/>
  </w:style>
  <w:style w:type="paragraph" w:customStyle="1" w:styleId="EAED1E96267A40DBA88AB94F0082E9BA">
    <w:name w:val="EAED1E96267A40DBA88AB94F0082E9BA"/>
  </w:style>
  <w:style w:type="paragraph" w:customStyle="1" w:styleId="8A4B80CBBD6F46ED8A678C507342D20C">
    <w:name w:val="8A4B80CBBD6F46ED8A678C507342D20C"/>
  </w:style>
  <w:style w:type="paragraph" w:customStyle="1" w:styleId="E23BFB361E1242CFAD44630F457A4240">
    <w:name w:val="E23BFB361E1242CFAD44630F457A4240"/>
  </w:style>
  <w:style w:type="paragraph" w:customStyle="1" w:styleId="87AF505CAE484778AF61F44A5C54737B">
    <w:name w:val="87AF505CAE484778AF61F44A5C54737B"/>
  </w:style>
  <w:style w:type="paragraph" w:customStyle="1" w:styleId="F545C69654EC4458920AD024E3BF0D22">
    <w:name w:val="F545C69654EC4458920AD024E3BF0D22"/>
  </w:style>
  <w:style w:type="paragraph" w:customStyle="1" w:styleId="96F172AEF1D948A89043452A505BADCA">
    <w:name w:val="96F172AEF1D948A89043452A505BADCA"/>
  </w:style>
  <w:style w:type="paragraph" w:customStyle="1" w:styleId="086659FB7755487AA5B138BCBC4E46A9">
    <w:name w:val="086659FB7755487AA5B138BCBC4E46A9"/>
  </w:style>
  <w:style w:type="paragraph" w:customStyle="1" w:styleId="B5DA92303519402D8F4715E200C61544">
    <w:name w:val="B5DA92303519402D8F4715E200C61544"/>
  </w:style>
  <w:style w:type="paragraph" w:customStyle="1" w:styleId="9CED66E14AF7495B9BD4E5C2EC90C85F">
    <w:name w:val="9CED66E14AF7495B9BD4E5C2EC90C85F"/>
  </w:style>
  <w:style w:type="paragraph" w:customStyle="1" w:styleId="1900BE9916394AD3A553B2CE270412DC">
    <w:name w:val="1900BE9916394AD3A553B2CE270412DC"/>
  </w:style>
  <w:style w:type="paragraph" w:customStyle="1" w:styleId="DA6757D0844D4191B900E5A2F32F0773">
    <w:name w:val="DA6757D0844D4191B900E5A2F32F0773"/>
  </w:style>
  <w:style w:type="paragraph" w:customStyle="1" w:styleId="7D6A1FBA136444FC8FD1D531F28B19A4">
    <w:name w:val="7D6A1FBA136444FC8FD1D531F28B19A4"/>
  </w:style>
  <w:style w:type="paragraph" w:customStyle="1" w:styleId="6DC1154512E34C9BA317310EC5C31085">
    <w:name w:val="6DC1154512E34C9BA317310EC5C31085"/>
  </w:style>
  <w:style w:type="paragraph" w:customStyle="1" w:styleId="4D898D5CC16F436C81312D76300BB1B0">
    <w:name w:val="4D898D5CC16F436C81312D76300BB1B0"/>
  </w:style>
  <w:style w:type="paragraph" w:customStyle="1" w:styleId="059F3C7A118E4BBBB5FC2362F00C4E0B">
    <w:name w:val="059F3C7A118E4BBBB5FC2362F00C4E0B"/>
  </w:style>
  <w:style w:type="paragraph" w:customStyle="1" w:styleId="57BE1AD46C7541759B2B7C653F64FC78">
    <w:name w:val="57BE1AD46C7541759B2B7C653F64FC78"/>
  </w:style>
  <w:style w:type="paragraph" w:customStyle="1" w:styleId="9CCF8CC7E3DF4ADAA7056D00FCFDCE4F">
    <w:name w:val="9CCF8CC7E3DF4ADAA7056D00FCFDCE4F"/>
  </w:style>
  <w:style w:type="paragraph" w:customStyle="1" w:styleId="1A5AB4A3F57942A58C56B9C8BD9E48BA">
    <w:name w:val="1A5AB4A3F57942A58C56B9C8BD9E48BA"/>
  </w:style>
  <w:style w:type="paragraph" w:customStyle="1" w:styleId="6DAC066B6BCA40D9961A5CD601EC3885">
    <w:name w:val="6DAC066B6BCA40D9961A5CD601EC3885"/>
  </w:style>
  <w:style w:type="paragraph" w:customStyle="1" w:styleId="02DADA11721D403BAAF979A303A4B9D8">
    <w:name w:val="02DADA11721D403BAAF979A303A4B9D8"/>
  </w:style>
  <w:style w:type="paragraph" w:customStyle="1" w:styleId="E1CBE887ED3F41FE9832E9ACF7A479A5">
    <w:name w:val="E1CBE887ED3F41FE9832E9ACF7A479A5"/>
  </w:style>
  <w:style w:type="paragraph" w:customStyle="1" w:styleId="AFB20A23461F49F28D2D5FCC8E7AAD0A">
    <w:name w:val="AFB20A23461F49F28D2D5FCC8E7AAD0A"/>
  </w:style>
  <w:style w:type="paragraph" w:customStyle="1" w:styleId="9CA0553EE28F4085813CF5A065B29334">
    <w:name w:val="9CA0553EE28F4085813CF5A065B29334"/>
  </w:style>
  <w:style w:type="paragraph" w:customStyle="1" w:styleId="2DFE9E0AE4C44AE2ACE7CE6E9ECFB661">
    <w:name w:val="2DFE9E0AE4C44AE2ACE7CE6E9ECFB661"/>
  </w:style>
  <w:style w:type="paragraph" w:customStyle="1" w:styleId="9866381C33744E37A120E1BC00CD0F53">
    <w:name w:val="9866381C33744E37A120E1BC00CD0F53"/>
  </w:style>
  <w:style w:type="paragraph" w:customStyle="1" w:styleId="03095605AF084595A4807BA0174CA453">
    <w:name w:val="03095605AF084595A4807BA0174CA453"/>
  </w:style>
  <w:style w:type="paragraph" w:customStyle="1" w:styleId="80F00932AAD24E118AF3DD175ACB7719">
    <w:name w:val="80F00932AAD24E118AF3DD175ACB7719"/>
  </w:style>
  <w:style w:type="paragraph" w:customStyle="1" w:styleId="6157F82A75744FB386F952B9BFA93743">
    <w:name w:val="6157F82A75744FB386F952B9BFA93743"/>
  </w:style>
  <w:style w:type="paragraph" w:customStyle="1" w:styleId="2E6AEA8EF1BD415CA3D1B1AFBA152A9E">
    <w:name w:val="2E6AEA8EF1BD415CA3D1B1AFBA152A9E"/>
  </w:style>
  <w:style w:type="paragraph" w:customStyle="1" w:styleId="DA1A5BB92F684A098A27733E2F7A9B03">
    <w:name w:val="DA1A5BB92F684A098A27733E2F7A9B03"/>
  </w:style>
  <w:style w:type="paragraph" w:customStyle="1" w:styleId="8CEEF586ADE74431B09A9D28411553EB">
    <w:name w:val="8CEEF586ADE74431B09A9D28411553EB"/>
  </w:style>
  <w:style w:type="paragraph" w:customStyle="1" w:styleId="727A1FBA4C2A4BF1962BF47E939BEEB2">
    <w:name w:val="727A1FBA4C2A4BF1962BF47E939BEEB2"/>
  </w:style>
  <w:style w:type="paragraph" w:customStyle="1" w:styleId="9E2CFEB4BC224F43A383B6FE850D2A88">
    <w:name w:val="9E2CFEB4BC224F43A383B6FE850D2A88"/>
  </w:style>
  <w:style w:type="paragraph" w:customStyle="1" w:styleId="FA189D42C5074DB3B91134DAD68C2051">
    <w:name w:val="FA189D42C5074DB3B91134DAD68C2051"/>
  </w:style>
  <w:style w:type="paragraph" w:customStyle="1" w:styleId="26396D030F9F4D9CA4AC4BB3853B41E3">
    <w:name w:val="26396D030F9F4D9CA4AC4BB3853B41E3"/>
  </w:style>
  <w:style w:type="paragraph" w:customStyle="1" w:styleId="7A6FE8DB846C4CB585075F46AEDAA045">
    <w:name w:val="7A6FE8DB846C4CB585075F46AEDAA045"/>
  </w:style>
  <w:style w:type="paragraph" w:customStyle="1" w:styleId="36796EDD1AE6493385CB0F8E518FAA71">
    <w:name w:val="36796EDD1AE6493385CB0F8E518FAA71"/>
  </w:style>
  <w:style w:type="paragraph" w:customStyle="1" w:styleId="A24E580CE36E431C894B6C437BF02ADC">
    <w:name w:val="A24E580CE36E431C894B6C437BF02ADC"/>
  </w:style>
  <w:style w:type="paragraph" w:customStyle="1" w:styleId="4C8007A373224F809E8409ED3EA5C670">
    <w:name w:val="4C8007A373224F809E8409ED3EA5C670"/>
  </w:style>
  <w:style w:type="paragraph" w:customStyle="1" w:styleId="DCD02801041E4539AE7B95D456CD7303">
    <w:name w:val="DCD02801041E4539AE7B95D456CD7303"/>
  </w:style>
  <w:style w:type="paragraph" w:customStyle="1" w:styleId="B5386D37312A4996A2584161132831D4">
    <w:name w:val="B5386D37312A4996A2584161132831D4"/>
  </w:style>
  <w:style w:type="paragraph" w:customStyle="1" w:styleId="A47618A435A14B89BD42078D1AC22900">
    <w:name w:val="A47618A435A14B89BD42078D1AC22900"/>
  </w:style>
  <w:style w:type="paragraph" w:customStyle="1" w:styleId="68EA99D9474140649CA1896CC80C93A9">
    <w:name w:val="68EA99D9474140649CA1896CC80C93A9"/>
  </w:style>
  <w:style w:type="paragraph" w:customStyle="1" w:styleId="0AEC9249EEBC43C7AAF29A47246ED377">
    <w:name w:val="0AEC9249EEBC43C7AAF29A47246ED377"/>
  </w:style>
  <w:style w:type="paragraph" w:customStyle="1" w:styleId="8872A4A45FB041C68C92713A25F8239E">
    <w:name w:val="8872A4A45FB041C68C92713A25F8239E"/>
  </w:style>
  <w:style w:type="paragraph" w:customStyle="1" w:styleId="D39C2913916D411C89E8BA4ACBED32DE">
    <w:name w:val="D39C2913916D411C89E8BA4ACBED32DE"/>
  </w:style>
  <w:style w:type="paragraph" w:customStyle="1" w:styleId="72AA0F25629449019ADF648D13A33FFD">
    <w:name w:val="72AA0F25629449019ADF648D13A33FFD"/>
  </w:style>
  <w:style w:type="paragraph" w:customStyle="1" w:styleId="DCDD7CE9A55E4A80B90C440A80DEEDBE">
    <w:name w:val="DCDD7CE9A55E4A80B90C440A80DEEDBE"/>
  </w:style>
  <w:style w:type="paragraph" w:customStyle="1" w:styleId="94AAAE86371D481685AD8E43FF5BFCEF">
    <w:name w:val="94AAAE86371D481685AD8E43FF5BFCEF"/>
  </w:style>
  <w:style w:type="paragraph" w:customStyle="1" w:styleId="A6148FC97B824DD1836FEAF1F5B04403">
    <w:name w:val="A6148FC97B824DD1836FEAF1F5B04403"/>
  </w:style>
  <w:style w:type="paragraph" w:customStyle="1" w:styleId="724188CC7B3447DEB218778C70B3B2CB">
    <w:name w:val="724188CC7B3447DEB218778C70B3B2CB"/>
  </w:style>
  <w:style w:type="paragraph" w:customStyle="1" w:styleId="8AEF42260F99488DBB4EC213D857481C">
    <w:name w:val="8AEF42260F99488DBB4EC213D857481C"/>
  </w:style>
  <w:style w:type="paragraph" w:customStyle="1" w:styleId="5AB35BF601DF42089DB0120E9EA785D6">
    <w:name w:val="5AB35BF601DF42089DB0120E9EA785D6"/>
  </w:style>
  <w:style w:type="paragraph" w:customStyle="1" w:styleId="702CD7DA0A9F476DB0B04457F2200B73">
    <w:name w:val="702CD7DA0A9F476DB0B04457F2200B73"/>
  </w:style>
  <w:style w:type="paragraph" w:customStyle="1" w:styleId="B6F97F9794E74E7AAEEA451CA780BA7B">
    <w:name w:val="B6F97F9794E74E7AAEEA451CA780BA7B"/>
  </w:style>
  <w:style w:type="paragraph" w:customStyle="1" w:styleId="84C82CB303BA4CE28F140A626A696B02">
    <w:name w:val="84C82CB303BA4CE28F140A626A696B02"/>
  </w:style>
  <w:style w:type="paragraph" w:customStyle="1" w:styleId="19771DC2478E46878ABA8A6649B39070">
    <w:name w:val="19771DC2478E46878ABA8A6649B39070"/>
  </w:style>
  <w:style w:type="paragraph" w:customStyle="1" w:styleId="5E1F6E51CD7D4CD0B9082AECA3A3E496">
    <w:name w:val="5E1F6E51CD7D4CD0B9082AECA3A3E496"/>
  </w:style>
  <w:style w:type="paragraph" w:customStyle="1" w:styleId="7DABD46940E84F94B77B8918880D195A">
    <w:name w:val="7DABD46940E84F94B77B8918880D195A"/>
  </w:style>
  <w:style w:type="paragraph" w:customStyle="1" w:styleId="EB70B5506A40416496D969E145AA93B7">
    <w:name w:val="EB70B5506A40416496D969E145AA93B7"/>
  </w:style>
  <w:style w:type="paragraph" w:customStyle="1" w:styleId="8E2D79ACA89D4F68945F0A9ECECF3B04">
    <w:name w:val="8E2D79ACA89D4F68945F0A9ECECF3B04"/>
  </w:style>
  <w:style w:type="paragraph" w:customStyle="1" w:styleId="82BC78357C0E49BFAE033755835D28C4">
    <w:name w:val="82BC78357C0E49BFAE033755835D28C4"/>
  </w:style>
  <w:style w:type="character" w:styleId="TextodoEspaoReservado">
    <w:name w:val="Placeholder Text"/>
    <w:basedOn w:val="Fontepargpadro"/>
    <w:uiPriority w:val="2"/>
    <w:rPr>
      <w:i/>
      <w:iCs/>
      <w:color w:val="808080"/>
    </w:rPr>
  </w:style>
  <w:style w:type="paragraph" w:customStyle="1" w:styleId="7A35FAA00B7047A9A86907D351E5A04C">
    <w:name w:val="7A35FAA00B7047A9A86907D351E5A04C"/>
  </w:style>
  <w:style w:type="paragraph" w:customStyle="1" w:styleId="B9E3A68B185B49CAACB58288ED785D65">
    <w:name w:val="B9E3A68B185B49CAACB58288ED785D65"/>
  </w:style>
  <w:style w:type="paragraph" w:customStyle="1" w:styleId="917834B08FA84CF0BD64EB9C42CAE62F">
    <w:name w:val="917834B08FA84CF0BD64EB9C42CAE62F"/>
  </w:style>
  <w:style w:type="paragraph" w:customStyle="1" w:styleId="FCF9E603D0A142DFB79ECC2E5B91E46D">
    <w:name w:val="FCF9E603D0A142DFB79ECC2E5B91E46D"/>
  </w:style>
  <w:style w:type="paragraph" w:customStyle="1" w:styleId="AD5BC113011642A59FD7AE9028F39174">
    <w:name w:val="AD5BC113011642A59FD7AE9028F39174"/>
  </w:style>
  <w:style w:type="paragraph" w:customStyle="1" w:styleId="AB40A84244CB42618E5000660205AD14">
    <w:name w:val="AB40A84244CB42618E5000660205AD14"/>
  </w:style>
  <w:style w:type="paragraph" w:customStyle="1" w:styleId="D81B33E70E4A47BF8923BFF5594E5723">
    <w:name w:val="D81B33E70E4A47BF8923BFF5594E5723"/>
  </w:style>
  <w:style w:type="paragraph" w:customStyle="1" w:styleId="CF184183326B4EE1AB67C22188A467DC">
    <w:name w:val="CF184183326B4EE1AB67C22188A467DC"/>
  </w:style>
  <w:style w:type="paragraph" w:customStyle="1" w:styleId="94C80729C5AE45A6A2E34A1EF59FE0CC">
    <w:name w:val="94C80729C5AE45A6A2E34A1EF59FE0CC"/>
  </w:style>
  <w:style w:type="paragraph" w:customStyle="1" w:styleId="A0A94F6DE3D54624A4D05EF58BE5FCBA">
    <w:name w:val="A0A94F6DE3D54624A4D05EF58BE5FCBA"/>
  </w:style>
  <w:style w:type="paragraph" w:customStyle="1" w:styleId="096B539E01EA4947A624A9C587AAB507">
    <w:name w:val="096B539E01EA4947A624A9C587AAB507"/>
  </w:style>
  <w:style w:type="paragraph" w:customStyle="1" w:styleId="CF561FF22E104AE786C60FE84EF60989">
    <w:name w:val="CF561FF22E104AE786C60FE84EF60989"/>
  </w:style>
  <w:style w:type="paragraph" w:customStyle="1" w:styleId="87847F8F80624790BE012BE2CE246B15">
    <w:name w:val="87847F8F80624790BE012BE2CE246B15"/>
  </w:style>
  <w:style w:type="paragraph" w:customStyle="1" w:styleId="7E75C3CF695E4CFD8380FF3B3A7176A2">
    <w:name w:val="7E75C3CF695E4CFD8380FF3B3A7176A2"/>
  </w:style>
  <w:style w:type="paragraph" w:customStyle="1" w:styleId="029E7BE85BB94449A8C2D96AEA678FD5">
    <w:name w:val="029E7BE85BB94449A8C2D96AEA678FD5"/>
  </w:style>
  <w:style w:type="paragraph" w:customStyle="1" w:styleId="359CFF9A25F448AE8BC9DC4428AC19B4">
    <w:name w:val="359CFF9A25F448AE8BC9DC4428AC19B4"/>
  </w:style>
  <w:style w:type="paragraph" w:customStyle="1" w:styleId="A990533EE3AB480687F98533896CAB71">
    <w:name w:val="A990533EE3AB480687F98533896CAB71"/>
  </w:style>
  <w:style w:type="paragraph" w:customStyle="1" w:styleId="62C493304EE9480796490736D3435651">
    <w:name w:val="62C493304EE9480796490736D3435651"/>
  </w:style>
  <w:style w:type="paragraph" w:customStyle="1" w:styleId="825AF4F3342C41ECAE9F7B8692C3EB68">
    <w:name w:val="825AF4F3342C41ECAE9F7B8692C3EB68"/>
  </w:style>
  <w:style w:type="paragraph" w:customStyle="1" w:styleId="9DCE8DD974AD494F9CD1DE8C8BEF8AB0">
    <w:name w:val="9DCE8DD974AD494F9CD1DE8C8BEF8AB0"/>
  </w:style>
  <w:style w:type="paragraph" w:customStyle="1" w:styleId="1A7C8E6F368140AB80A23E1FFA38D44E">
    <w:name w:val="1A7C8E6F368140AB80A23E1FFA38D44E"/>
  </w:style>
  <w:style w:type="paragraph" w:customStyle="1" w:styleId="C02E46E2A28F41EB92A91C4F62A6595D">
    <w:name w:val="C02E46E2A28F41EB92A91C4F62A6595D"/>
  </w:style>
  <w:style w:type="paragraph" w:customStyle="1" w:styleId="9C4851CFDA554D4190B8F7DAB8DA8ABD">
    <w:name w:val="9C4851CFDA554D4190B8F7DAB8DA8ABD"/>
  </w:style>
  <w:style w:type="paragraph" w:customStyle="1" w:styleId="9E37B6AAD19E4393BEA35BB5815B5976">
    <w:name w:val="9E37B6AAD19E4393BEA35BB5815B5976"/>
  </w:style>
  <w:style w:type="paragraph" w:customStyle="1" w:styleId="1D34852F8C784A7286E03EDA7B2CF69A">
    <w:name w:val="1D34852F8C784A7286E03EDA7B2CF69A"/>
  </w:style>
  <w:style w:type="paragraph" w:customStyle="1" w:styleId="3E23823CA7A445CB94E09DA3FB5EB970">
    <w:name w:val="3E23823CA7A445CB94E09DA3FB5EB970"/>
  </w:style>
  <w:style w:type="paragraph" w:customStyle="1" w:styleId="B2DEDBC138AA456EA729D58165DC2E4C">
    <w:name w:val="B2DEDBC138AA456EA729D58165DC2E4C"/>
  </w:style>
  <w:style w:type="paragraph" w:customStyle="1" w:styleId="1ABB485D9DC24EF688A1A664E10D10C6">
    <w:name w:val="1ABB485D9DC24EF688A1A664E10D10C6"/>
  </w:style>
  <w:style w:type="paragraph" w:customStyle="1" w:styleId="E7762031E3DD423182E968EDF4CE6540">
    <w:name w:val="E7762031E3DD423182E968EDF4CE6540"/>
  </w:style>
  <w:style w:type="paragraph" w:customStyle="1" w:styleId="04782A10901D403B8EF09FC48412D560">
    <w:name w:val="04782A10901D403B8EF09FC48412D560"/>
  </w:style>
  <w:style w:type="paragraph" w:customStyle="1" w:styleId="F7A614CC46F54D739481F03BE09D4FDC">
    <w:name w:val="F7A614CC46F54D739481F03BE09D4FDC"/>
  </w:style>
  <w:style w:type="paragraph" w:customStyle="1" w:styleId="23105C6C6AA74193ACC2511C35C542A5">
    <w:name w:val="23105C6C6AA74193ACC2511C35C542A5"/>
  </w:style>
  <w:style w:type="paragraph" w:customStyle="1" w:styleId="6ACE3E739D5043CFAD183CD95E3982B0">
    <w:name w:val="6ACE3E739D5043CFAD183CD95E3982B0"/>
  </w:style>
  <w:style w:type="paragraph" w:customStyle="1" w:styleId="3881A13D46FA4F1C943EEA4D7D753455">
    <w:name w:val="3881A13D46FA4F1C943EEA4D7D753455"/>
    <w:rsid w:val="00FB0446"/>
  </w:style>
  <w:style w:type="paragraph" w:customStyle="1" w:styleId="0F0C4D33847F4CD1A7863AE93F5A2C6F">
    <w:name w:val="0F0C4D33847F4CD1A7863AE93F5A2C6F"/>
    <w:rsid w:val="00FB0446"/>
  </w:style>
  <w:style w:type="paragraph" w:customStyle="1" w:styleId="DEA63D88F51A4A24985CAE9B7AFD7466">
    <w:name w:val="DEA63D88F51A4A24985CAE9B7AFD7466"/>
    <w:rsid w:val="00FB0446"/>
  </w:style>
  <w:style w:type="paragraph" w:customStyle="1" w:styleId="DD5D7E9A242046688423350A632215D6">
    <w:name w:val="DD5D7E9A242046688423350A632215D6"/>
    <w:rsid w:val="00FB0446"/>
  </w:style>
  <w:style w:type="paragraph" w:customStyle="1" w:styleId="44DE9D7485DA42A3BB832D18437BAE12">
    <w:name w:val="44DE9D7485DA42A3BB832D18437BAE12"/>
    <w:rsid w:val="00FB0446"/>
  </w:style>
  <w:style w:type="paragraph" w:customStyle="1" w:styleId="C7486A77B1C14735A37F30FDFE2C7C5B">
    <w:name w:val="C7486A77B1C14735A37F30FDFE2C7C5B"/>
    <w:rsid w:val="00FB0446"/>
  </w:style>
  <w:style w:type="paragraph" w:customStyle="1" w:styleId="5340088D99B1499C91142C86F32EDF86">
    <w:name w:val="5340088D99B1499C91142C86F32EDF86"/>
    <w:rsid w:val="00FB0446"/>
  </w:style>
  <w:style w:type="paragraph" w:customStyle="1" w:styleId="68F6148FB3D54A7398A6601FD292CC90">
    <w:name w:val="68F6148FB3D54A7398A6601FD292CC90"/>
    <w:rsid w:val="00FB0446"/>
  </w:style>
  <w:style w:type="paragraph" w:customStyle="1" w:styleId="71C9DF45E0BA4996AB1B3FCDAA9B24D5">
    <w:name w:val="71C9DF45E0BA4996AB1B3FCDAA9B24D5"/>
    <w:rsid w:val="00FB0446"/>
  </w:style>
  <w:style w:type="paragraph" w:customStyle="1" w:styleId="8F10FE007D724202AB04870F759D0316">
    <w:name w:val="8F10FE007D724202AB04870F759D0316"/>
    <w:rsid w:val="00FB0446"/>
  </w:style>
  <w:style w:type="paragraph" w:customStyle="1" w:styleId="EF735AE25137467592A06B3AA99D9A9D">
    <w:name w:val="EF735AE25137467592A06B3AA99D9A9D"/>
    <w:rsid w:val="00FB0446"/>
  </w:style>
  <w:style w:type="paragraph" w:customStyle="1" w:styleId="9C9121E0B4FC438085573982BBA5C93B">
    <w:name w:val="9C9121E0B4FC438085573982BBA5C93B"/>
    <w:rsid w:val="00FB04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marketing tático de negócios</Template>
  <TotalTime>289</TotalTime>
  <Pages>8</Pages>
  <Words>864</Words>
  <Characters>4926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ID Websistemas</Company>
  <LinksUpToDate>false</LinksUpToDate>
  <CharactersWithSpaces>5779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 Ricardo Theodoro Velho</dc:creator>
  <cp:keywords>Documento de requisitos de sistema</cp:keywords>
  <cp:lastModifiedBy>COMPAQ</cp:lastModifiedBy>
  <cp:revision>16</cp:revision>
  <dcterms:created xsi:type="dcterms:W3CDTF">2019-10-07T15:03:00Z</dcterms:created>
  <dcterms:modified xsi:type="dcterms:W3CDTF">2019-10-17T12:22:00Z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